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FEB8" w14:textId="03257983" w:rsidR="00754403" w:rsidRPr="00403EF6" w:rsidRDefault="003E0263" w:rsidP="00A33958">
      <w:pPr>
        <w:pStyle w:val="Title"/>
        <w:jc w:val="right"/>
      </w:pPr>
      <w:r>
        <w:t>ECEN-</w:t>
      </w:r>
      <w:proofErr w:type="gramStart"/>
      <w:r>
        <w:t xml:space="preserve">361  </w:t>
      </w:r>
      <w:r w:rsidR="00754403" w:rsidRPr="00403EF6">
        <w:t>Lab</w:t>
      </w:r>
      <w:proofErr w:type="gramEnd"/>
      <w:r w:rsidR="00754403" w:rsidRPr="00403EF6">
        <w:t>-0</w:t>
      </w:r>
      <w:r w:rsidR="00BC11A5">
        <w:t>6</w:t>
      </w:r>
      <w:r w:rsidR="00754403" w:rsidRPr="00403EF6">
        <w:t>:</w:t>
      </w:r>
      <w:r w:rsidR="0045754E">
        <w:t>ADC</w:t>
      </w:r>
      <w:r w:rsidR="001F4D62">
        <w:t xml:space="preserve">, </w:t>
      </w:r>
      <w:r w:rsidR="0045754E">
        <w:t>PWM</w:t>
      </w:r>
      <w:r w:rsidR="001F4D62">
        <w:t>, and DAC</w:t>
      </w:r>
    </w:p>
    <w:p w14:paraId="3BD9FA05" w14:textId="0FE32C81" w:rsidR="001574D8" w:rsidRDefault="001574D8" w:rsidP="002B6F81">
      <w:pPr>
        <w:pStyle w:val="Heading1"/>
      </w:pPr>
    </w:p>
    <w:p w14:paraId="54B07129" w14:textId="7B2B0235" w:rsidR="001574D8" w:rsidRPr="002703A2" w:rsidRDefault="001574D8" w:rsidP="002B6F81">
      <w:pPr>
        <w:pStyle w:val="Heading1"/>
        <w:rPr>
          <w:color w:val="FF0000"/>
        </w:rPr>
      </w:pPr>
      <w:r>
        <w:t>NAME</w:t>
      </w:r>
      <w:r w:rsidRPr="002703A2">
        <w:rPr>
          <w:color w:val="FF0000"/>
        </w:rPr>
        <w:t>:</w:t>
      </w:r>
      <w:r w:rsidR="002703A2">
        <w:rPr>
          <w:color w:val="FF0000"/>
        </w:rPr>
        <w:tab/>
      </w:r>
      <w:r w:rsidRPr="002703A2">
        <w:rPr>
          <w:color w:val="FF0000"/>
        </w:rPr>
        <w:t xml:space="preserve"> ___________________________________</w:t>
      </w:r>
    </w:p>
    <w:p w14:paraId="11DCA739" w14:textId="6DACE726" w:rsidR="00754403" w:rsidRDefault="00754403" w:rsidP="002B6F81">
      <w:pPr>
        <w:pStyle w:val="Heading1"/>
      </w:pPr>
      <w:r w:rsidRPr="002B6F81">
        <w:t>Introduction</w:t>
      </w:r>
      <w:r w:rsidR="001E03E1">
        <w:t xml:space="preserve"> and Objective</w:t>
      </w:r>
      <w:r w:rsidR="007848AA">
        <w:t>s</w:t>
      </w:r>
      <w:r w:rsidR="001E03E1">
        <w:t xml:space="preserve"> of the Lab</w:t>
      </w:r>
    </w:p>
    <w:p w14:paraId="09AC7BD6" w14:textId="24F3CDD3" w:rsidR="00567052" w:rsidRDefault="00CD1A12" w:rsidP="00CC3DD3">
      <w:pPr>
        <w:tabs>
          <w:tab w:val="left" w:pos="4140"/>
        </w:tabs>
      </w:pPr>
      <w:r>
        <w:t xml:space="preserve">This project will </w:t>
      </w:r>
      <w:r w:rsidR="00950CB6">
        <w:t>reinforce the learned concepts in</w:t>
      </w:r>
      <w:r>
        <w:t xml:space="preserve"> analog-to-digital conversion</w:t>
      </w:r>
      <w:r w:rsidR="00950CB6">
        <w:t xml:space="preserve"> (ADC)</w:t>
      </w:r>
      <w:r w:rsidR="00FA4702">
        <w:t xml:space="preserve">, digital-to-analog conversion (DAC) and </w:t>
      </w:r>
      <w:r>
        <w:t>pulse-width-modulation</w:t>
      </w:r>
      <w:r w:rsidR="00FA4702">
        <w:t xml:space="preserve"> (PWM)</w:t>
      </w:r>
      <w:r>
        <w:t>, a form of digital</w:t>
      </w:r>
      <w:r w:rsidR="00990758">
        <w:t xml:space="preserve">-to-analog output.  </w:t>
      </w:r>
      <w:r w:rsidR="00FA4702">
        <w:t xml:space="preserve">Each of </w:t>
      </w:r>
      <w:r w:rsidR="00F507AB">
        <w:t xml:space="preserve">these functions are supported on most </w:t>
      </w:r>
      <w:r w:rsidR="00F507AB">
        <w:rPr>
          <w:rFonts w:cs="Calibri"/>
        </w:rPr>
        <w:t>µ</w:t>
      </w:r>
      <w:r w:rsidR="00F507AB">
        <w:t>Controller</w:t>
      </w:r>
      <w:r w:rsidR="00AC0778">
        <w:t>s and will be demonstrated with the STM32-Nucleo board.</w:t>
      </w:r>
    </w:p>
    <w:p w14:paraId="2E9FC95E" w14:textId="77777777" w:rsidR="00B45147" w:rsidRPr="007848AA" w:rsidRDefault="00B45147" w:rsidP="007848AA"/>
    <w:p w14:paraId="3853DC0E" w14:textId="5FE0CCF6" w:rsidR="00326AF4" w:rsidRDefault="00326AF4" w:rsidP="00B45147">
      <w:pPr>
        <w:pStyle w:val="ListParagraph"/>
        <w:numPr>
          <w:ilvl w:val="0"/>
          <w:numId w:val="32"/>
        </w:numPr>
        <w:tabs>
          <w:tab w:val="left" w:pos="1080"/>
        </w:tabs>
      </w:pPr>
      <w:r>
        <w:t>Part 1:</w:t>
      </w:r>
      <w:r w:rsidR="007E3C83">
        <w:tab/>
        <w:t>Reading an analog input, from 0V-5V, and displaying it on the seven-segment display</w:t>
      </w:r>
      <w:r w:rsidR="002719BF">
        <w:t>.</w:t>
      </w:r>
    </w:p>
    <w:p w14:paraId="1DE94A12" w14:textId="39E2D4C2" w:rsidR="00326AF4" w:rsidRDefault="00326AF4" w:rsidP="00B45147">
      <w:pPr>
        <w:pStyle w:val="ListParagraph"/>
        <w:numPr>
          <w:ilvl w:val="0"/>
          <w:numId w:val="32"/>
        </w:numPr>
        <w:tabs>
          <w:tab w:val="left" w:pos="1080"/>
        </w:tabs>
      </w:pPr>
      <w:r>
        <w:t>Part 2:</w:t>
      </w:r>
      <w:r>
        <w:tab/>
      </w:r>
      <w:r w:rsidR="00B45147">
        <w:t>Become familiar with a logic analyzer, capture &amp; decoding capabilities.</w:t>
      </w:r>
    </w:p>
    <w:p w14:paraId="19580BD7" w14:textId="09247086" w:rsidR="00802BE0" w:rsidRDefault="00802BE0" w:rsidP="006745E1"/>
    <w:p w14:paraId="79EE7191" w14:textId="36040FEB" w:rsidR="007E3C83" w:rsidRDefault="00F2791E" w:rsidP="006745E1">
      <w:r>
        <w:t>Other key parts of this lab include:</w:t>
      </w:r>
    </w:p>
    <w:p w14:paraId="33320CE2" w14:textId="4466E3D7" w:rsidR="00F2791E" w:rsidRDefault="00F2791E" w:rsidP="00F2791E">
      <w:pPr>
        <w:pStyle w:val="ListParagraph"/>
        <w:numPr>
          <w:ilvl w:val="0"/>
          <w:numId w:val="33"/>
        </w:numPr>
      </w:pPr>
      <w:r>
        <w:t>Using FreeRTOS to multi-task on ADC and PWM resources</w:t>
      </w:r>
    </w:p>
    <w:p w14:paraId="2FEEBAAF" w14:textId="61F24DBB" w:rsidR="00F2791E" w:rsidRDefault="00697E78" w:rsidP="00F2791E">
      <w:pPr>
        <w:pStyle w:val="ListParagraph"/>
        <w:numPr>
          <w:ilvl w:val="0"/>
          <w:numId w:val="33"/>
        </w:numPr>
      </w:pPr>
      <w:r>
        <w:t>Understanding</w:t>
      </w:r>
      <w:r w:rsidR="00F2791E">
        <w:t xml:space="preserve"> the role of timers in PWM</w:t>
      </w:r>
      <w:r w:rsidR="00A01C80">
        <w:t xml:space="preserve"> and duty-cycle modification.</w:t>
      </w:r>
    </w:p>
    <w:p w14:paraId="4728D477" w14:textId="2DBB931C" w:rsidR="005420E0" w:rsidRDefault="00697E78" w:rsidP="00F2791E">
      <w:pPr>
        <w:pStyle w:val="ListParagraph"/>
        <w:numPr>
          <w:ilvl w:val="0"/>
          <w:numId w:val="33"/>
        </w:numPr>
      </w:pPr>
      <w:r>
        <w:t xml:space="preserve">Measuring </w:t>
      </w:r>
    </w:p>
    <w:p w14:paraId="7C1875A0" w14:textId="77777777" w:rsidR="00F2791E" w:rsidRDefault="00F2791E" w:rsidP="006745E1"/>
    <w:p w14:paraId="76FDBEB7" w14:textId="11CBE64D" w:rsidR="000E4DCF" w:rsidRDefault="000E4DCF" w:rsidP="006745E1">
      <w:r>
        <w:t>For each of the parts, follow the instructions, then fill in answers to the questions</w:t>
      </w:r>
      <w:r w:rsidR="00427FAB">
        <w:t xml:space="preserve">.  Expected answers are indicated in the boxes with </w:t>
      </w:r>
      <w:r w:rsidR="00427FAB" w:rsidRPr="00427FAB">
        <w:rPr>
          <w:color w:val="FF0000"/>
        </w:rPr>
        <w:t>red text/spaces to fill in answers</w:t>
      </w:r>
      <w:r w:rsidR="00427FAB">
        <w:t>.</w:t>
      </w:r>
    </w:p>
    <w:p w14:paraId="5907F47F" w14:textId="4DA00638" w:rsidR="002B6F81" w:rsidRDefault="00E50EEE" w:rsidP="009362C0">
      <w:pPr>
        <w:pStyle w:val="Heading1"/>
      </w:pPr>
      <w:r>
        <w:rPr>
          <w:noProof/>
        </w:rPr>
        <w:drawing>
          <wp:anchor distT="0" distB="0" distL="114300" distR="114300" simplePos="0" relativeHeight="251670536" behindDoc="1" locked="0" layoutInCell="1" allowOverlap="1" wp14:anchorId="50EA1A58" wp14:editId="1A2C432D">
            <wp:simplePos x="0" y="0"/>
            <wp:positionH relativeFrom="margin">
              <wp:posOffset>5153025</wp:posOffset>
            </wp:positionH>
            <wp:positionV relativeFrom="paragraph">
              <wp:posOffset>85090</wp:posOffset>
            </wp:positionV>
            <wp:extent cx="17811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484" y="21508"/>
                <wp:lineTo x="21484" y="0"/>
                <wp:lineTo x="0" y="0"/>
              </wp:wrapPolygon>
            </wp:wrapTight>
            <wp:docPr id="1074709736" name="Picture 4" descr="A blue circuit board with a digital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09736" name="Picture 4" descr="A blue circuit board with a digital displa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9289" r="8408" b="9863"/>
                    <a:stretch/>
                  </pic:blipFill>
                  <pic:spPr bwMode="auto">
                    <a:xfrm>
                      <a:off x="0" y="0"/>
                      <a:ext cx="1781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1C1">
        <w:t xml:space="preserve">Lab </w:t>
      </w:r>
      <w:r w:rsidR="008E7F1F">
        <w:t>Instructions</w:t>
      </w:r>
    </w:p>
    <w:p w14:paraId="4A39A49A" w14:textId="59443583" w:rsidR="00E1077E" w:rsidRDefault="00742B6B" w:rsidP="004D5F44">
      <w:pPr>
        <w:pStyle w:val="Heading2"/>
      </w:pPr>
      <w:r>
        <w:t>Overview of System</w:t>
      </w:r>
    </w:p>
    <w:p w14:paraId="44A236A9" w14:textId="164E25FC" w:rsidR="0098696F" w:rsidRDefault="0098696F" w:rsidP="0098696F">
      <w:r>
        <w:t xml:space="preserve">The project, as configured in the repo, </w:t>
      </w:r>
      <w:r w:rsidR="003B3500">
        <w:t>uses FreeRTOS to run the following tasks concurrently:</w:t>
      </w:r>
    </w:p>
    <w:p w14:paraId="5FD794C4" w14:textId="54887673" w:rsidR="003B3500" w:rsidRDefault="003B3500" w:rsidP="003B3500">
      <w:pPr>
        <w:pStyle w:val="ListParagraph"/>
        <w:numPr>
          <w:ilvl w:val="0"/>
          <w:numId w:val="34"/>
        </w:numPr>
      </w:pPr>
      <w:r>
        <w:t xml:space="preserve">ADC conversion from the </w:t>
      </w:r>
      <w:r w:rsidR="00F15DB3">
        <w:t>potentiometer</w:t>
      </w:r>
    </w:p>
    <w:p w14:paraId="19BD9ED2" w14:textId="6C0402CC" w:rsidR="00F15DB3" w:rsidRDefault="00F15DB3" w:rsidP="003B3500">
      <w:pPr>
        <w:pStyle w:val="ListParagraph"/>
        <w:numPr>
          <w:ilvl w:val="0"/>
          <w:numId w:val="34"/>
        </w:numPr>
      </w:pPr>
      <w:r>
        <w:t xml:space="preserve">PWM </w:t>
      </w:r>
      <w:r w:rsidR="00C71FD8">
        <w:t>cycling up/down to display varying display brightness</w:t>
      </w:r>
      <w:r w:rsidR="00DF364E">
        <w:t xml:space="preserve"> on a LED (D4)</w:t>
      </w:r>
    </w:p>
    <w:p w14:paraId="3B5F9C29" w14:textId="3620712D" w:rsidR="00DF364E" w:rsidRDefault="00F97CC1" w:rsidP="003B3500">
      <w:pPr>
        <w:pStyle w:val="ListParagraph"/>
        <w:numPr>
          <w:ilvl w:val="0"/>
          <w:numId w:val="34"/>
        </w:numPr>
      </w:pPr>
      <w:r>
        <w:t xml:space="preserve">DAC cycling up/down, outputting 0V – 5V </w:t>
      </w:r>
      <w:r w:rsidR="00FA53F5">
        <w:t>seen on a LED (D1)</w:t>
      </w:r>
    </w:p>
    <w:p w14:paraId="4AA12E1A" w14:textId="77777777" w:rsidR="00994592" w:rsidRDefault="00994592" w:rsidP="003B3500">
      <w:pPr>
        <w:pStyle w:val="ListParagraph"/>
        <w:numPr>
          <w:ilvl w:val="0"/>
          <w:numId w:val="34"/>
        </w:numPr>
      </w:pPr>
    </w:p>
    <w:p w14:paraId="78DE15AC" w14:textId="4D5522A6" w:rsidR="009B0E53" w:rsidRDefault="003771CC" w:rsidP="009B0E53">
      <w:r>
        <w:t xml:space="preserve">A couple of the </w:t>
      </w:r>
      <w:proofErr w:type="gramStart"/>
      <w:r>
        <w:t>push-buttons</w:t>
      </w:r>
      <w:proofErr w:type="gramEnd"/>
      <w:r>
        <w:t xml:space="preserve"> have been configured to aid in </w:t>
      </w:r>
      <w:r w:rsidR="00D01BDF">
        <w:t>the diagnostic and c</w:t>
      </w:r>
      <w:r w:rsidR="008D3B97">
        <w:t>on</w:t>
      </w:r>
      <w:r w:rsidR="00DB5186">
        <w:t>trol of these systems.  Here is the definition of the buttons:</w:t>
      </w:r>
    </w:p>
    <w:p w14:paraId="32E88696" w14:textId="691BD343" w:rsidR="00DB5186" w:rsidRDefault="00DB5186" w:rsidP="009B0E53"/>
    <w:p w14:paraId="6659520C" w14:textId="5FC17DF4" w:rsidR="00FC2102" w:rsidRPr="00F40410" w:rsidRDefault="00A003CA" w:rsidP="009B0E53">
      <w:pPr>
        <w:rPr>
          <w:b/>
          <w:bCs/>
        </w:rPr>
      </w:pPr>
      <w:r w:rsidRPr="00085F81">
        <w:rPr>
          <w:b/>
          <w:bCs/>
        </w:rPr>
        <w:t>Button S1</w:t>
      </w:r>
      <w:r w:rsidR="00F40410">
        <w:rPr>
          <w:b/>
          <w:bCs/>
        </w:rPr>
        <w:t xml:space="preserve">:  </w:t>
      </w:r>
      <w:proofErr w:type="spellStart"/>
      <w:r w:rsidR="00D84329" w:rsidRPr="00F40410">
        <w:rPr>
          <w:b/>
          <w:bCs/>
        </w:rPr>
        <w:t>Display</w:t>
      </w:r>
      <w:r w:rsidR="00D31526">
        <w:rPr>
          <w:b/>
          <w:bCs/>
        </w:rPr>
        <w:t>M</w:t>
      </w:r>
      <w:r w:rsidR="00D84329" w:rsidRPr="00F40410">
        <w:rPr>
          <w:b/>
          <w:bCs/>
        </w:rPr>
        <w:t>ode</w:t>
      </w:r>
      <w:proofErr w:type="spellEnd"/>
      <w:r w:rsidR="00D84329">
        <w:t xml:space="preserve"> (cycle</w:t>
      </w:r>
      <w:r>
        <w:t xml:space="preserve"> from mode-to-mode</w:t>
      </w:r>
      <w:r w:rsidR="00D84329">
        <w:t xml:space="preserve"> with button press)</w:t>
      </w:r>
    </w:p>
    <w:p w14:paraId="4B11C3F1" w14:textId="654BFFB7" w:rsidR="00D84329" w:rsidRDefault="00D84329" w:rsidP="009D6A12">
      <w:pPr>
        <w:pStyle w:val="ListParagraph"/>
        <w:numPr>
          <w:ilvl w:val="0"/>
          <w:numId w:val="37"/>
        </w:numPr>
        <w:tabs>
          <w:tab w:val="left" w:pos="360"/>
          <w:tab w:val="left" w:pos="3780"/>
          <w:tab w:val="left" w:pos="5760"/>
        </w:tabs>
      </w:pPr>
      <w:r>
        <w:t xml:space="preserve">ADC </w:t>
      </w:r>
      <w:r w:rsidRPr="00810F46">
        <w:rPr>
          <w:b/>
          <w:bCs/>
        </w:rPr>
        <w:t>Voltage</w:t>
      </w:r>
      <w:r w:rsidR="00CC3DD3">
        <w:tab/>
      </w:r>
      <w:r>
        <w:t>(</w:t>
      </w:r>
      <w:r w:rsidR="00E50EEE">
        <w:t>0.000 – 4.999)</w:t>
      </w:r>
      <w:r w:rsidR="007B4DAF">
        <w:tab/>
        <w:t>Shows as</w:t>
      </w:r>
      <w:r w:rsidR="00D53427">
        <w:t>:</w:t>
      </w:r>
      <w:r w:rsidR="007B4DAF">
        <w:t xml:space="preserve"> </w:t>
      </w:r>
      <w:proofErr w:type="spellStart"/>
      <w:proofErr w:type="gramStart"/>
      <w:r w:rsidR="007B4DAF" w:rsidRPr="001B6D72">
        <w:rPr>
          <w:rFonts w:ascii="Seven Segment" w:eastAsia="SimSun" w:hAnsi="Seven Segment"/>
          <w:b/>
          <w:bCs/>
          <w:color w:val="FF0000"/>
          <w:sz w:val="32"/>
          <w:szCs w:val="24"/>
        </w:rPr>
        <w:t>d.</w:t>
      </w:r>
      <w:r w:rsidR="00D53427" w:rsidRPr="001B6D72">
        <w:rPr>
          <w:rFonts w:ascii="Seven Segment" w:eastAsia="SimSun" w:hAnsi="Seven Segment"/>
          <w:b/>
          <w:bCs/>
          <w:color w:val="FF0000"/>
          <w:sz w:val="32"/>
          <w:szCs w:val="24"/>
        </w:rPr>
        <w:t>xyz</w:t>
      </w:r>
      <w:proofErr w:type="spellEnd"/>
      <w:proofErr w:type="gramEnd"/>
    </w:p>
    <w:p w14:paraId="17CEFF65" w14:textId="1D23591C" w:rsidR="000811DF" w:rsidRDefault="000811DF" w:rsidP="009D6A12">
      <w:pPr>
        <w:pStyle w:val="ListParagraph"/>
        <w:numPr>
          <w:ilvl w:val="0"/>
          <w:numId w:val="37"/>
        </w:numPr>
        <w:tabs>
          <w:tab w:val="left" w:pos="360"/>
          <w:tab w:val="left" w:pos="3780"/>
          <w:tab w:val="left" w:pos="5760"/>
        </w:tabs>
      </w:pPr>
      <w:r>
        <w:t xml:space="preserve">PWM </w:t>
      </w:r>
      <w:r w:rsidRPr="00810F46">
        <w:rPr>
          <w:b/>
          <w:bCs/>
        </w:rPr>
        <w:t>Duty C</w:t>
      </w:r>
      <w:r w:rsidR="00810F46" w:rsidRPr="00810F46">
        <w:rPr>
          <w:b/>
          <w:bCs/>
        </w:rPr>
        <w:t>ycle Percen</w:t>
      </w:r>
      <w:r w:rsidR="00AC5C92">
        <w:rPr>
          <w:b/>
          <w:bCs/>
        </w:rPr>
        <w:t>t</w:t>
      </w:r>
      <w:r w:rsidR="00CC3DD3">
        <w:rPr>
          <w:b/>
          <w:bCs/>
        </w:rPr>
        <w:tab/>
      </w:r>
      <w:r w:rsidR="00810F46">
        <w:t>(0 – 100%)</w:t>
      </w:r>
      <w:r w:rsidR="008860A5">
        <w:tab/>
      </w:r>
      <w:r w:rsidR="003602C1">
        <w:t xml:space="preserve">Shows as: </w:t>
      </w:r>
      <w:r w:rsidR="003602C1">
        <w:rPr>
          <w:rFonts w:ascii="Seven Segment" w:eastAsia="SimSun" w:hAnsi="Seven Segment"/>
          <w:b/>
          <w:bCs/>
          <w:color w:val="FF0000"/>
          <w:sz w:val="32"/>
          <w:szCs w:val="24"/>
        </w:rPr>
        <w:t>P %%</w:t>
      </w:r>
    </w:p>
    <w:p w14:paraId="32E1D240" w14:textId="3F515422" w:rsidR="00810F46" w:rsidRDefault="00810F46" w:rsidP="009D6A12">
      <w:pPr>
        <w:pStyle w:val="ListParagraph"/>
        <w:numPr>
          <w:ilvl w:val="0"/>
          <w:numId w:val="37"/>
        </w:numPr>
        <w:tabs>
          <w:tab w:val="left" w:pos="360"/>
          <w:tab w:val="left" w:pos="3780"/>
          <w:tab w:val="left" w:pos="5760"/>
        </w:tabs>
      </w:pPr>
      <w:r>
        <w:t xml:space="preserve">DAC </w:t>
      </w:r>
      <w:r w:rsidR="00234289">
        <w:t xml:space="preserve">12-bit </w:t>
      </w:r>
      <w:r w:rsidR="009D6A12">
        <w:t xml:space="preserve">decimal </w:t>
      </w:r>
      <w:r w:rsidR="00EE4768">
        <w:t>value</w:t>
      </w:r>
      <w:r w:rsidR="00CC3DD3">
        <w:tab/>
      </w:r>
      <w:r w:rsidR="00EE4768">
        <w:t xml:space="preserve">(0 </w:t>
      </w:r>
      <w:r w:rsidR="00C846AD">
        <w:t>–</w:t>
      </w:r>
      <w:r w:rsidR="00EE4768">
        <w:t xml:space="preserve"> 4095</w:t>
      </w:r>
      <w:r w:rsidR="00C846AD">
        <w:t>)</w:t>
      </w:r>
      <w:r w:rsidR="008860A5">
        <w:tab/>
      </w:r>
      <w:r w:rsidR="00C846AD">
        <w:t>Shows as:</w:t>
      </w:r>
      <w:r w:rsidR="00C846AD" w:rsidRPr="00C846AD">
        <w:rPr>
          <w:rFonts w:ascii="Seven Segment" w:eastAsia="SimSun" w:hAnsi="Seven Segment"/>
          <w:b/>
          <w:bCs/>
          <w:color w:val="FF0000"/>
          <w:sz w:val="32"/>
          <w:szCs w:val="24"/>
        </w:rPr>
        <w:t xml:space="preserve"> </w:t>
      </w:r>
      <w:proofErr w:type="spellStart"/>
      <w:r w:rsidR="004F01AC">
        <w:rPr>
          <w:rFonts w:ascii="Seven Segment" w:eastAsia="SimSun" w:hAnsi="Seven Segment"/>
          <w:b/>
          <w:bCs/>
          <w:color w:val="FF0000"/>
          <w:sz w:val="32"/>
          <w:szCs w:val="24"/>
        </w:rPr>
        <w:t>yyyy</w:t>
      </w:r>
      <w:proofErr w:type="spellEnd"/>
      <w:r w:rsidR="004F01AC">
        <w:rPr>
          <w:rFonts w:ascii="Seven Segment" w:eastAsia="SimSun" w:hAnsi="Seven Segment"/>
          <w:b/>
          <w:bCs/>
          <w:color w:val="FF0000"/>
          <w:sz w:val="32"/>
          <w:szCs w:val="24"/>
        </w:rPr>
        <w:t xml:space="preserve"> </w:t>
      </w:r>
      <w:r w:rsidR="004F01AC">
        <w:t>(no decimal point)</w:t>
      </w:r>
    </w:p>
    <w:p w14:paraId="282DA5E3" w14:textId="726BDDBD" w:rsidR="00085F81" w:rsidRPr="00085F81" w:rsidRDefault="00085F81" w:rsidP="00085F81">
      <w:pPr>
        <w:rPr>
          <w:b/>
          <w:bCs/>
        </w:rPr>
      </w:pPr>
      <w:r w:rsidRPr="00085F81">
        <w:rPr>
          <w:b/>
          <w:bCs/>
        </w:rPr>
        <w:t>Button S</w:t>
      </w:r>
      <w:r>
        <w:rPr>
          <w:b/>
          <w:bCs/>
        </w:rPr>
        <w:t>2</w:t>
      </w:r>
      <w:r w:rsidR="00F40410">
        <w:rPr>
          <w:b/>
          <w:bCs/>
        </w:rPr>
        <w:t>:  Start/Stop</w:t>
      </w:r>
    </w:p>
    <w:p w14:paraId="7DA660AD" w14:textId="038BFF5E" w:rsidR="00204867" w:rsidRDefault="00204867" w:rsidP="009B0E53">
      <w:r>
        <w:t>Of the 3 processes, here’s how they are affected by Button S2:</w:t>
      </w:r>
    </w:p>
    <w:p w14:paraId="70C2243A" w14:textId="015D1107" w:rsidR="00FC2102" w:rsidRDefault="002073E7" w:rsidP="007B4377">
      <w:pPr>
        <w:pStyle w:val="ListParagraph"/>
        <w:numPr>
          <w:ilvl w:val="0"/>
          <w:numId w:val="38"/>
        </w:numPr>
        <w:tabs>
          <w:tab w:val="left" w:pos="2700"/>
        </w:tabs>
      </w:pPr>
      <w:r>
        <w:t>ADC</w:t>
      </w:r>
      <w:r w:rsidR="00F40410">
        <w:t xml:space="preserve"> </w:t>
      </w:r>
      <w:proofErr w:type="gramStart"/>
      <w:r w:rsidR="00226DE2">
        <w:t>Voltmeter :</w:t>
      </w:r>
      <w:proofErr w:type="gramEnd"/>
      <w:r w:rsidR="00226DE2">
        <w:tab/>
        <w:t>Not affected, will change with the POT</w:t>
      </w:r>
    </w:p>
    <w:p w14:paraId="6C12FC64" w14:textId="4E4CE98A" w:rsidR="00226DE2" w:rsidRDefault="00226DE2" w:rsidP="007B4377">
      <w:pPr>
        <w:pStyle w:val="ListParagraph"/>
        <w:numPr>
          <w:ilvl w:val="0"/>
          <w:numId w:val="38"/>
        </w:numPr>
        <w:tabs>
          <w:tab w:val="left" w:pos="2700"/>
        </w:tabs>
      </w:pPr>
      <w:r>
        <w:t>DAC Up/</w:t>
      </w:r>
      <w:proofErr w:type="gramStart"/>
      <w:r>
        <w:t>Down :</w:t>
      </w:r>
      <w:proofErr w:type="gramEnd"/>
      <w:r>
        <w:tab/>
        <w:t>Stops</w:t>
      </w:r>
      <w:r w:rsidR="007B4377">
        <w:t xml:space="preserve"> / Resumes the up-down</w:t>
      </w:r>
    </w:p>
    <w:p w14:paraId="06C91C48" w14:textId="68B11527" w:rsidR="007B4377" w:rsidRDefault="007B4377" w:rsidP="007B4377">
      <w:pPr>
        <w:pStyle w:val="ListParagraph"/>
        <w:numPr>
          <w:ilvl w:val="0"/>
          <w:numId w:val="38"/>
        </w:numPr>
        <w:tabs>
          <w:tab w:val="left" w:pos="2700"/>
        </w:tabs>
      </w:pPr>
      <w:proofErr w:type="gramStart"/>
      <w:r>
        <w:t>PWM :</w:t>
      </w:r>
      <w:proofErr w:type="gramEnd"/>
      <w:r>
        <w:tab/>
        <w:t>Stops/Resumes the up-down</w:t>
      </w:r>
    </w:p>
    <w:p w14:paraId="5F4D0DB3" w14:textId="6C856FC7" w:rsidR="00FC2102" w:rsidRDefault="000A2411" w:rsidP="009B0E53">
      <w:r w:rsidRPr="000A2411">
        <w:rPr>
          <w:noProof/>
        </w:rPr>
        <w:drawing>
          <wp:anchor distT="0" distB="0" distL="114300" distR="114300" simplePos="0" relativeHeight="251671560" behindDoc="1" locked="0" layoutInCell="1" allowOverlap="1" wp14:anchorId="5B320807" wp14:editId="2CC77F2E">
            <wp:simplePos x="0" y="0"/>
            <wp:positionH relativeFrom="column">
              <wp:posOffset>4714875</wp:posOffset>
            </wp:positionH>
            <wp:positionV relativeFrom="paragraph">
              <wp:posOffset>-747395</wp:posOffset>
            </wp:positionV>
            <wp:extent cx="2362530" cy="1752845"/>
            <wp:effectExtent l="0" t="0" r="0" b="0"/>
            <wp:wrapTight wrapText="bothSides">
              <wp:wrapPolygon edited="0">
                <wp:start x="0" y="0"/>
                <wp:lineTo x="0" y="21365"/>
                <wp:lineTo x="21426" y="21365"/>
                <wp:lineTo x="21426" y="0"/>
                <wp:lineTo x="0" y="0"/>
              </wp:wrapPolygon>
            </wp:wrapTight>
            <wp:docPr id="160268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8228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C0A95" w14:textId="596DD07D" w:rsidR="00FC2102" w:rsidRDefault="003B127C" w:rsidP="009B0E53">
      <w:r>
        <w:t xml:space="preserve">The Start/Stop does not affect the </w:t>
      </w:r>
      <w:r w:rsidRPr="002E7CD7">
        <w:rPr>
          <w:b/>
          <w:bCs/>
        </w:rPr>
        <w:t>DisplayMode</w:t>
      </w:r>
      <w:r>
        <w:t>.</w:t>
      </w:r>
      <w:r w:rsidR="00776D63">
        <w:t xml:space="preserve">  </w:t>
      </w:r>
      <w:r w:rsidR="00292444">
        <w:t>When stopped the LED_D2 blinks.</w:t>
      </w:r>
      <w:r w:rsidR="00A01209">
        <w:t xml:space="preserve">  Also, </w:t>
      </w:r>
      <w:r w:rsidR="00167376">
        <w:t xml:space="preserve">each time the </w:t>
      </w:r>
      <w:r w:rsidR="0066638F">
        <w:t>cycles are stopped, there is diagnostic output on the TTY terminal.</w:t>
      </w:r>
    </w:p>
    <w:p w14:paraId="0C56458B" w14:textId="1D7FF393" w:rsidR="00742B6B" w:rsidRDefault="00DB5186" w:rsidP="00742B6B">
      <w:pPr>
        <w:pStyle w:val="Heading2"/>
      </w:pPr>
      <w:r>
        <w:br w:type="column"/>
      </w:r>
      <w:r w:rsidR="00742B6B">
        <w:lastRenderedPageBreak/>
        <w:t xml:space="preserve">Part 1:  Understand the ADC, Read/Output the </w:t>
      </w:r>
      <w:proofErr w:type="gramStart"/>
      <w:r w:rsidR="00742B6B">
        <w:t>voltage</w:t>
      </w:r>
      <w:proofErr w:type="gramEnd"/>
    </w:p>
    <w:p w14:paraId="48647C41" w14:textId="064949D5" w:rsidR="002C3FE9" w:rsidRPr="002C3FE9" w:rsidRDefault="002C3FE9" w:rsidP="002C3FE9"/>
    <w:p w14:paraId="233D66CE" w14:textId="67C6FBF5" w:rsidR="00727418" w:rsidRDefault="00727418" w:rsidP="00250898">
      <w:pPr>
        <w:pStyle w:val="Heading3"/>
      </w:pPr>
      <w:r>
        <w:t xml:space="preserve">Accept the Assignment, Download the repo, Run </w:t>
      </w:r>
      <w:proofErr w:type="gramStart"/>
      <w:r>
        <w:t>it</w:t>
      </w:r>
      <w:proofErr w:type="gramEnd"/>
    </w:p>
    <w:p w14:paraId="2630948A" w14:textId="77777777" w:rsidR="002C3FE9" w:rsidRDefault="00250898" w:rsidP="00F47069">
      <w:pPr>
        <w:ind w:left="360"/>
      </w:pPr>
      <w:r>
        <w:t xml:space="preserve">Add the project to </w:t>
      </w:r>
      <w:r w:rsidR="0012700A">
        <w:t>STM32CubeIDE, Clean/Compile/</w:t>
      </w:r>
      <w:r w:rsidR="00467339">
        <w:t>Run.   Open a TTY-emulator (PuTTY</w:t>
      </w:r>
      <w:r w:rsidR="00912017">
        <w:t xml:space="preserve"> [</w:t>
      </w:r>
      <w:r w:rsidR="00467339">
        <w:t>Windows</w:t>
      </w:r>
      <w:r w:rsidR="00912017">
        <w:t>]</w:t>
      </w:r>
      <w:r w:rsidR="00467339">
        <w:t xml:space="preserve">, screen </w:t>
      </w:r>
      <w:r w:rsidR="00912017">
        <w:t>[</w:t>
      </w:r>
      <w:r w:rsidR="00467339">
        <w:t>Mac</w:t>
      </w:r>
      <w:r w:rsidR="00912017">
        <w:t>]</w:t>
      </w:r>
      <w:r w:rsidR="00467339">
        <w:t>)</w:t>
      </w:r>
      <w:r w:rsidR="007B644A">
        <w:t xml:space="preserve">, and review the </w:t>
      </w:r>
      <w:r w:rsidR="00D03B12">
        <w:t>output on the serial emulator.</w:t>
      </w:r>
      <w:r w:rsidR="003A3860">
        <w:t xml:space="preserve">  </w:t>
      </w:r>
      <w:r w:rsidR="00B02764">
        <w:t xml:space="preserve">The pre-built project, cloned from the repo, has </w:t>
      </w:r>
      <w:r w:rsidR="00050B5B">
        <w:t xml:space="preserve">three concurrent </w:t>
      </w:r>
      <w:r w:rsidR="002C3FE9">
        <w:t>tasks running.</w:t>
      </w:r>
    </w:p>
    <w:p w14:paraId="01FC09F8" w14:textId="25F0E93D" w:rsidR="00250898" w:rsidRDefault="00B02764" w:rsidP="00F47069">
      <w:pPr>
        <w:ind w:left="360"/>
      </w:pPr>
      <w:r>
        <w:t>configured the ADC to take readings from the potentiometer</w:t>
      </w:r>
      <w:r w:rsidR="000D75E6">
        <w:t xml:space="preserve"> and display them on the 7-segment LED display as a voltage.</w:t>
      </w:r>
      <w:r>
        <w:t xml:space="preserve">  The ADC result is </w:t>
      </w:r>
      <w:r w:rsidR="00A56EE0">
        <w:t xml:space="preserve">sampled once a second and output on the serial/USB monitor.  </w:t>
      </w:r>
      <w:r w:rsidR="003A3860">
        <w:t>You should see an output like this:</w:t>
      </w:r>
    </w:p>
    <w:p w14:paraId="6E71130A" w14:textId="4EA3C40D" w:rsidR="003A3860" w:rsidRDefault="00F35C42" w:rsidP="000B5E5D">
      <w:pPr>
        <w:ind w:left="360"/>
      </w:pPr>
      <w:r w:rsidRPr="00E148FF">
        <w:rPr>
          <w:noProof/>
        </w:rPr>
        <w:drawing>
          <wp:anchor distT="0" distB="0" distL="114300" distR="114300" simplePos="0" relativeHeight="251657215" behindDoc="1" locked="0" layoutInCell="1" allowOverlap="1" wp14:anchorId="36A7E9FF" wp14:editId="14DEED3B">
            <wp:simplePos x="0" y="0"/>
            <wp:positionH relativeFrom="margin">
              <wp:posOffset>5619750</wp:posOffset>
            </wp:positionH>
            <wp:positionV relativeFrom="paragraph">
              <wp:posOffset>6350</wp:posOffset>
            </wp:positionV>
            <wp:extent cx="12954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282" y="21433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8" b="10242"/>
                    <a:stretch/>
                  </pic:blipFill>
                  <pic:spPr bwMode="auto"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258D6" w14:textId="7FDD31A6" w:rsidR="000355BF" w:rsidRDefault="000355BF" w:rsidP="000B5E5D">
      <w:pPr>
        <w:ind w:left="360"/>
      </w:pPr>
      <w:r>
        <w:t>As seen in the schematic</w:t>
      </w:r>
      <w:r w:rsidR="00143720">
        <w:t xml:space="preserve">, </w:t>
      </w:r>
      <w:r w:rsidR="00E148FF">
        <w:t>the Multifunction board has a potentiometer on it that is wired to swipe between 0V and 5V</w:t>
      </w:r>
      <w:r w:rsidR="00281606">
        <w:t>.  This trim pot is blue, on the left side.</w:t>
      </w:r>
      <w:r w:rsidR="00D37227">
        <w:t xml:space="preserve">  See the schematic in the Documentation folder.</w:t>
      </w:r>
    </w:p>
    <w:p w14:paraId="49A16FEA" w14:textId="74E499F2" w:rsidR="00E148FF" w:rsidRDefault="00E148FF" w:rsidP="000B5E5D">
      <w:pPr>
        <w:ind w:left="360"/>
      </w:pPr>
    </w:p>
    <w:p w14:paraId="3C86E8F6" w14:textId="00F2CCFB" w:rsidR="004E1726" w:rsidRPr="004E1726" w:rsidRDefault="00813701" w:rsidP="000B5E5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8" behindDoc="1" locked="0" layoutInCell="1" allowOverlap="1" wp14:anchorId="68A07B2A" wp14:editId="524B3177">
                <wp:simplePos x="0" y="0"/>
                <wp:positionH relativeFrom="margin">
                  <wp:posOffset>257175</wp:posOffset>
                </wp:positionH>
                <wp:positionV relativeFrom="paragraph">
                  <wp:posOffset>723265</wp:posOffset>
                </wp:positionV>
                <wp:extent cx="6324600" cy="5705475"/>
                <wp:effectExtent l="0" t="0" r="19050" b="28575"/>
                <wp:wrapTight wrapText="bothSides">
                  <wp:wrapPolygon edited="0">
                    <wp:start x="0" y="0"/>
                    <wp:lineTo x="0" y="21636"/>
                    <wp:lineTo x="21600" y="21636"/>
                    <wp:lineTo x="21600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70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61400" w14:textId="560957C0" w:rsidR="009D764F" w:rsidRDefault="0042258E" w:rsidP="009D764F">
                            <w:pPr>
                              <w:pStyle w:val="Heading2"/>
                            </w:pPr>
                            <w:r>
                              <w:t>4</w:t>
                            </w:r>
                            <w:r w:rsidR="009D764F">
                              <w:t xml:space="preserve"> Pt</w:t>
                            </w:r>
                            <w:r w:rsidR="00813701">
                              <w:t>s</w:t>
                            </w:r>
                            <w:r w:rsidR="009D764F">
                              <w:t>.</w:t>
                            </w:r>
                          </w:p>
                          <w:p w14:paraId="107C34F4" w14:textId="22CA5E3B" w:rsidR="009D764F" w:rsidRPr="00B325AA" w:rsidRDefault="009D764F" w:rsidP="006348F7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 w:rsidRPr="00B325AA">
                              <w:t xml:space="preserve">What is the minimum </w:t>
                            </w:r>
                            <w:r w:rsidR="000A584E">
                              <w:t>sample resolution (</w:t>
                            </w:r>
                            <w:r w:rsidRPr="00B325AA">
                              <w:t>change</w:t>
                            </w:r>
                            <w:r w:rsidR="000A584E">
                              <w:t>)</w:t>
                            </w:r>
                            <w:r w:rsidRPr="00B325AA">
                              <w:t xml:space="preserve"> you can </w:t>
                            </w:r>
                            <w:r w:rsidR="000A584E">
                              <w:t>see</w:t>
                            </w:r>
                            <w:r w:rsidRPr="00B325AA">
                              <w:t xml:space="preserve"> by adjusting the potentiometer?</w:t>
                            </w:r>
                          </w:p>
                          <w:p w14:paraId="14D1ADBF" w14:textId="77777777" w:rsidR="00B325AA" w:rsidRDefault="00B325AA" w:rsidP="009D764F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</w:p>
                          <w:p w14:paraId="5714E828" w14:textId="5452A0DC" w:rsidR="00B325AA" w:rsidRDefault="00B325AA" w:rsidP="009D764F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________________________________________________________________</w:t>
                            </w:r>
                          </w:p>
                          <w:p w14:paraId="2816BBC0" w14:textId="77777777" w:rsidR="00B325AA" w:rsidRPr="000B10A2" w:rsidRDefault="00B325AA" w:rsidP="009D764F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</w:p>
                          <w:p w14:paraId="0BAFDE66" w14:textId="416243D1" w:rsidR="00013157" w:rsidRPr="00B325AA" w:rsidRDefault="00013157" w:rsidP="0043070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left"/>
                            </w:pPr>
                            <w:r>
                              <w:t>Can you predict this change, given the current settings of the ADC</w:t>
                            </w:r>
                            <w:r w:rsidRPr="00B325AA">
                              <w:t>?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562016C" w14:textId="77777777" w:rsidR="00013157" w:rsidRPr="00013157" w:rsidRDefault="00013157" w:rsidP="00013157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  <w:r w:rsidRPr="00013157">
                              <w:rPr>
                                <w:color w:val="FF0000"/>
                              </w:rPr>
                              <w:t>________________________________________________________________</w:t>
                            </w:r>
                          </w:p>
                          <w:p w14:paraId="3BDD4C60" w14:textId="77777777" w:rsidR="00013157" w:rsidRPr="00013157" w:rsidRDefault="00013157" w:rsidP="00013157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</w:p>
                          <w:p w14:paraId="2833A637" w14:textId="4F084DF9" w:rsidR="0097431F" w:rsidRDefault="00377978" w:rsidP="0097431F">
                            <w:pPr>
                              <w:ind w:left="360"/>
                              <w:jc w:val="left"/>
                            </w:pPr>
                            <w:r>
                              <w:t xml:space="preserve">Change the sampling accuracy of the ADC (Use </w:t>
                            </w:r>
                            <w:proofErr w:type="gramStart"/>
                            <w:r>
                              <w:t xml:space="preserve">the </w:t>
                            </w:r>
                            <w:r w:rsidRPr="002719BF"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</w:rPr>
                              <w:t>.</w:t>
                            </w:r>
                            <w:proofErr w:type="spellStart"/>
                            <w:r w:rsidRPr="002719BF">
                              <w:rPr>
                                <w:rFonts w:ascii="Courier New" w:hAnsi="Courier New" w:cs="Courier New"/>
                                <w:b/>
                                <w:bCs/>
                                <w:color w:val="7030A0"/>
                              </w:rPr>
                              <w:t>ioc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2719BF">
                              <w:t xml:space="preserve"> </w:t>
                            </w:r>
                            <w:r>
                              <w:t>file &amp; STM32 GUI</w:t>
                            </w:r>
                            <w:r w:rsidR="007E00F2">
                              <w:t>),</w:t>
                            </w:r>
                            <w:r w:rsidR="0097431F">
                              <w:t xml:space="preserve"> to be the maximum of 12-bit:</w:t>
                            </w:r>
                            <w:r w:rsidR="00395A5E">
                              <w:t xml:space="preserve">  Re-generate, build, and compile.</w:t>
                            </w:r>
                          </w:p>
                          <w:p w14:paraId="0829718B" w14:textId="0A788E9D" w:rsidR="009D764F" w:rsidRDefault="007E00F2" w:rsidP="00395A5E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6A74A" wp14:editId="33A934B9">
                                  <wp:extent cx="4142857" cy="1609524"/>
                                  <wp:effectExtent l="190500" t="190500" r="181610" b="181610"/>
                                  <wp:docPr id="45294069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294069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2857" cy="1609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F5E361" w14:textId="087369D5" w:rsidR="00395A5E" w:rsidRDefault="005146AF" w:rsidP="00F72588">
                            <w:pPr>
                              <w:ind w:left="360"/>
                              <w:jc w:val="left"/>
                            </w:pPr>
                            <w:r>
                              <w:t>Now predict and verify the smallest sample</w:t>
                            </w:r>
                            <w:r w:rsidR="00F72588">
                              <w:t xml:space="preserve"> resolution</w:t>
                            </w:r>
                            <w:r>
                              <w:t xml:space="preserve"> being detected.</w:t>
                            </w:r>
                          </w:p>
                          <w:p w14:paraId="05E243A9" w14:textId="77777777" w:rsidR="005146AF" w:rsidRDefault="005146AF" w:rsidP="00395A5E">
                            <w:pPr>
                              <w:jc w:val="left"/>
                            </w:pPr>
                          </w:p>
                          <w:p w14:paraId="0AA69B21" w14:textId="7C9D9D52" w:rsidR="005146AF" w:rsidRPr="00B325AA" w:rsidRDefault="005146AF" w:rsidP="005146AF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jc w:val="left"/>
                            </w:pPr>
                            <w:r>
                              <w:t>Can you predict this change</w:t>
                            </w:r>
                            <w:r w:rsidR="00F72588">
                              <w:t xml:space="preserve"> (from the math)</w:t>
                            </w:r>
                            <w:r>
                              <w:t>, given the current settings of the ADC</w:t>
                            </w:r>
                            <w:r w:rsidRPr="00B325AA">
                              <w:t>?</w:t>
                            </w:r>
                            <w:r w:rsidR="0059037E">
                              <w:br/>
                            </w:r>
                            <w:r>
                              <w:br/>
                            </w:r>
                            <w:r w:rsidR="0059037E">
                              <w:t>Predicted</w:t>
                            </w:r>
                            <w:r w:rsidR="0059037E" w:rsidRPr="0059037E">
                              <w:rPr>
                                <w:color w:val="FF0000"/>
                              </w:rPr>
                              <w:t xml:space="preserve">:    ________________     </w:t>
                            </w:r>
                            <w:r w:rsidR="0059037E">
                              <w:t>Actual Seen</w:t>
                            </w:r>
                            <w:r w:rsidR="0059037E" w:rsidRPr="0059037E">
                              <w:rPr>
                                <w:color w:val="FF0000"/>
                              </w:rPr>
                              <w:t>:  _________________</w:t>
                            </w:r>
                          </w:p>
                          <w:p w14:paraId="0CF99E5C" w14:textId="77777777" w:rsidR="00395A5E" w:rsidRDefault="00395A5E" w:rsidP="00395A5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07B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25pt;margin-top:56.95pt;width:498pt;height:449.25pt;z-index:-251647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" strokecolor="red">
                <v:textbox>
                  <w:txbxContent>
                    <w:p w14:paraId="01F61400" w14:textId="560957C0" w:rsidR="009D764F" w:rsidRDefault="0042258E" w:rsidP="009D764F">
                      <w:pPr>
                        <w:pStyle w:val="Heading2"/>
                      </w:pPr>
                      <w:r>
                        <w:t>4</w:t>
                      </w:r>
                      <w:r w:rsidR="009D764F">
                        <w:t xml:space="preserve"> Pt</w:t>
                      </w:r>
                      <w:r w:rsidR="00813701">
                        <w:t>s</w:t>
                      </w:r>
                      <w:r w:rsidR="009D764F">
                        <w:t>.</w:t>
                      </w:r>
                    </w:p>
                    <w:p w14:paraId="107C34F4" w14:textId="22CA5E3B" w:rsidR="009D764F" w:rsidRPr="00B325AA" w:rsidRDefault="009D764F" w:rsidP="006348F7">
                      <w:pPr>
                        <w:pStyle w:val="ListParagraph"/>
                        <w:numPr>
                          <w:ilvl w:val="0"/>
                          <w:numId w:val="39"/>
                        </w:numPr>
                      </w:pPr>
                      <w:r w:rsidRPr="00B325AA">
                        <w:t xml:space="preserve">What is the minimum </w:t>
                      </w:r>
                      <w:r w:rsidR="000A584E">
                        <w:t>sample resolution (</w:t>
                      </w:r>
                      <w:r w:rsidRPr="00B325AA">
                        <w:t>change</w:t>
                      </w:r>
                      <w:r w:rsidR="000A584E">
                        <w:t>)</w:t>
                      </w:r>
                      <w:r w:rsidRPr="00B325AA">
                        <w:t xml:space="preserve"> you can </w:t>
                      </w:r>
                      <w:r w:rsidR="000A584E">
                        <w:t>see</w:t>
                      </w:r>
                      <w:r w:rsidRPr="00B325AA">
                        <w:t xml:space="preserve"> by adjusting the potentiometer?</w:t>
                      </w:r>
                    </w:p>
                    <w:p w14:paraId="14D1ADBF" w14:textId="77777777" w:rsidR="00B325AA" w:rsidRDefault="00B325AA" w:rsidP="009D764F">
                      <w:pPr>
                        <w:ind w:left="360"/>
                        <w:rPr>
                          <w:color w:val="FF0000"/>
                        </w:rPr>
                      </w:pPr>
                    </w:p>
                    <w:p w14:paraId="5714E828" w14:textId="5452A0DC" w:rsidR="00B325AA" w:rsidRDefault="00B325AA" w:rsidP="009D764F">
                      <w:pPr>
                        <w:ind w:left="36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________________________________________________________________</w:t>
                      </w:r>
                    </w:p>
                    <w:p w14:paraId="2816BBC0" w14:textId="77777777" w:rsidR="00B325AA" w:rsidRPr="000B10A2" w:rsidRDefault="00B325AA" w:rsidP="009D764F">
                      <w:pPr>
                        <w:ind w:left="360"/>
                        <w:rPr>
                          <w:color w:val="FF0000"/>
                        </w:rPr>
                      </w:pPr>
                    </w:p>
                    <w:p w14:paraId="0BAFDE66" w14:textId="416243D1" w:rsidR="00013157" w:rsidRPr="00B325AA" w:rsidRDefault="00013157" w:rsidP="00430700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left"/>
                      </w:pPr>
                      <w:r>
                        <w:t>Can you predict this change, given the current settings of the ADC</w:t>
                      </w:r>
                      <w:r w:rsidRPr="00B325AA">
                        <w:t>?</w:t>
                      </w:r>
                      <w:r>
                        <w:br/>
                      </w:r>
                      <w:r>
                        <w:br/>
                      </w:r>
                    </w:p>
                    <w:p w14:paraId="2562016C" w14:textId="77777777" w:rsidR="00013157" w:rsidRPr="00013157" w:rsidRDefault="00013157" w:rsidP="00013157">
                      <w:pPr>
                        <w:ind w:left="360"/>
                        <w:rPr>
                          <w:color w:val="FF0000"/>
                        </w:rPr>
                      </w:pPr>
                      <w:r w:rsidRPr="00013157">
                        <w:rPr>
                          <w:color w:val="FF0000"/>
                        </w:rPr>
                        <w:t>________________________________________________________________</w:t>
                      </w:r>
                    </w:p>
                    <w:p w14:paraId="3BDD4C60" w14:textId="77777777" w:rsidR="00013157" w:rsidRPr="00013157" w:rsidRDefault="00013157" w:rsidP="00013157">
                      <w:pPr>
                        <w:ind w:left="360"/>
                        <w:rPr>
                          <w:color w:val="FF0000"/>
                        </w:rPr>
                      </w:pPr>
                    </w:p>
                    <w:p w14:paraId="2833A637" w14:textId="4F084DF9" w:rsidR="0097431F" w:rsidRDefault="00377978" w:rsidP="0097431F">
                      <w:pPr>
                        <w:ind w:left="360"/>
                        <w:jc w:val="left"/>
                      </w:pPr>
                      <w:r>
                        <w:t xml:space="preserve">Change the sampling accuracy of the ADC (Use </w:t>
                      </w:r>
                      <w:proofErr w:type="gramStart"/>
                      <w:r>
                        <w:t xml:space="preserve">the </w:t>
                      </w:r>
                      <w:r w:rsidRPr="002719BF">
                        <w:rPr>
                          <w:rFonts w:ascii="Courier New" w:hAnsi="Courier New" w:cs="Courier New"/>
                          <w:b/>
                          <w:bCs/>
                          <w:color w:val="7030A0"/>
                        </w:rPr>
                        <w:t>.</w:t>
                      </w:r>
                      <w:proofErr w:type="spellStart"/>
                      <w:r w:rsidRPr="002719BF">
                        <w:rPr>
                          <w:rFonts w:ascii="Courier New" w:hAnsi="Courier New" w:cs="Courier New"/>
                          <w:b/>
                          <w:bCs/>
                          <w:color w:val="7030A0"/>
                        </w:rPr>
                        <w:t>ioc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2719BF">
                        <w:t xml:space="preserve"> </w:t>
                      </w:r>
                      <w:r>
                        <w:t>file &amp; STM32 GUI</w:t>
                      </w:r>
                      <w:r w:rsidR="007E00F2">
                        <w:t>),</w:t>
                      </w:r>
                      <w:r w:rsidR="0097431F">
                        <w:t xml:space="preserve"> to be the maximum of 12-bit:</w:t>
                      </w:r>
                      <w:r w:rsidR="00395A5E">
                        <w:t xml:space="preserve">  Re-generate, build, and compile.</w:t>
                      </w:r>
                    </w:p>
                    <w:p w14:paraId="0829718B" w14:textId="0A788E9D" w:rsidR="009D764F" w:rsidRDefault="007E00F2" w:rsidP="00395A5E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A6A74A" wp14:editId="33A934B9">
                            <wp:extent cx="4142857" cy="1609524"/>
                            <wp:effectExtent l="190500" t="190500" r="181610" b="181610"/>
                            <wp:docPr id="45294069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294069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2857" cy="16095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F5E361" w14:textId="087369D5" w:rsidR="00395A5E" w:rsidRDefault="005146AF" w:rsidP="00F72588">
                      <w:pPr>
                        <w:ind w:left="360"/>
                        <w:jc w:val="left"/>
                      </w:pPr>
                      <w:r>
                        <w:t>Now predict and verify the smallest sample</w:t>
                      </w:r>
                      <w:r w:rsidR="00F72588">
                        <w:t xml:space="preserve"> resolution</w:t>
                      </w:r>
                      <w:r>
                        <w:t xml:space="preserve"> being detected.</w:t>
                      </w:r>
                    </w:p>
                    <w:p w14:paraId="05E243A9" w14:textId="77777777" w:rsidR="005146AF" w:rsidRDefault="005146AF" w:rsidP="00395A5E">
                      <w:pPr>
                        <w:jc w:val="left"/>
                      </w:pPr>
                    </w:p>
                    <w:p w14:paraId="0AA69B21" w14:textId="7C9D9D52" w:rsidR="005146AF" w:rsidRPr="00B325AA" w:rsidRDefault="005146AF" w:rsidP="005146AF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jc w:val="left"/>
                      </w:pPr>
                      <w:r>
                        <w:t>Can you predict this change</w:t>
                      </w:r>
                      <w:r w:rsidR="00F72588">
                        <w:t xml:space="preserve"> (from the math)</w:t>
                      </w:r>
                      <w:r>
                        <w:t>, given the current settings of the ADC</w:t>
                      </w:r>
                      <w:r w:rsidRPr="00B325AA">
                        <w:t>?</w:t>
                      </w:r>
                      <w:r w:rsidR="0059037E">
                        <w:br/>
                      </w:r>
                      <w:r>
                        <w:br/>
                      </w:r>
                      <w:r w:rsidR="0059037E">
                        <w:t>Predicted</w:t>
                      </w:r>
                      <w:r w:rsidR="0059037E" w:rsidRPr="0059037E">
                        <w:rPr>
                          <w:color w:val="FF0000"/>
                        </w:rPr>
                        <w:t xml:space="preserve">:    ________________     </w:t>
                      </w:r>
                      <w:r w:rsidR="0059037E">
                        <w:t>Actual Seen</w:t>
                      </w:r>
                      <w:r w:rsidR="0059037E" w:rsidRPr="0059037E">
                        <w:rPr>
                          <w:color w:val="FF0000"/>
                        </w:rPr>
                        <w:t>:  _________________</w:t>
                      </w:r>
                    </w:p>
                    <w:p w14:paraId="0CF99E5C" w14:textId="77777777" w:rsidR="00395A5E" w:rsidRDefault="00395A5E" w:rsidP="00395A5E">
                      <w:pPr>
                        <w:jc w:val="left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A3860">
        <w:t xml:space="preserve">Using a small screwdriver (or fingernail!), adjust the potentiometer on the </w:t>
      </w:r>
      <w:r w:rsidR="00986113">
        <w:t xml:space="preserve">Multifunction </w:t>
      </w:r>
      <w:r w:rsidR="003A3860">
        <w:t>board and look at the output in the serial monitor.</w:t>
      </w:r>
      <w:r w:rsidR="00986113">
        <w:t xml:space="preserve">  </w:t>
      </w:r>
      <w:r w:rsidR="00E10D8A">
        <w:t>The default DisplayM</w:t>
      </w:r>
      <w:r w:rsidR="00D73DB5">
        <w:t>ode is the Voltmeter.</w:t>
      </w:r>
    </w:p>
    <w:p w14:paraId="5D3CD7D5" w14:textId="41C0380B" w:rsidR="0003201E" w:rsidRDefault="00DD6C77" w:rsidP="0003201E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D1A1103" wp14:editId="274ABDC8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6324600" cy="1866900"/>
                <wp:effectExtent l="0" t="0" r="19050" b="19050"/>
                <wp:wrapSquare wrapText="bothSides"/>
                <wp:docPr id="413698033" name="Text Box 413698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57E2" w14:textId="18120DD7" w:rsidR="003B13FF" w:rsidRDefault="00D80565" w:rsidP="003B13FF">
                            <w:pPr>
                              <w:pStyle w:val="Heading2"/>
                            </w:pPr>
                            <w:r>
                              <w:t>2</w:t>
                            </w:r>
                            <w:r w:rsidR="003B13FF">
                              <w:t xml:space="preserve"> Pts.</w:t>
                            </w:r>
                          </w:p>
                          <w:p w14:paraId="4E70866D" w14:textId="35441025" w:rsidR="00896662" w:rsidRDefault="00896662" w:rsidP="00896662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Using </w:t>
                            </w:r>
                            <w:r>
                              <w:t xml:space="preserve">the </w:t>
                            </w:r>
                            <w:proofErr w:type="spellStart"/>
                            <w:r>
                              <w:t>Digtal</w:t>
                            </w:r>
                            <w:proofErr w:type="spellEnd"/>
                            <w:r>
                              <w:t xml:space="preserve"> input on the </w:t>
                            </w:r>
                            <w:proofErr w:type="spellStart"/>
                            <w:r>
                              <w:t>Saleae</w:t>
                            </w:r>
                            <w:proofErr w:type="spellEnd"/>
                            <w:r>
                              <w:t xml:space="preserve"> Analyzer</w:t>
                            </w:r>
                            <w:r>
                              <w:t xml:space="preserve"> </w:t>
                            </w:r>
                            <w:r>
                              <w:t xml:space="preserve">and the </w:t>
                            </w:r>
                            <w:proofErr w:type="spellStart"/>
                            <w:r>
                              <w:t>DisplayMode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StartStop</w:t>
                            </w:r>
                            <w:proofErr w:type="spellEnd"/>
                            <w:r>
                              <w:t xml:space="preserve"> button – Measure </w:t>
                            </w:r>
                            <w:r w:rsidR="001304B4">
                              <w:t xml:space="preserve">the </w:t>
                            </w:r>
                            <w:r>
                              <w:t>D</w:t>
                            </w:r>
                            <w:r w:rsidR="001304B4">
                              <w:t>2</w:t>
                            </w:r>
                            <w:r>
                              <w:t>_LED output</w:t>
                            </w:r>
                            <w:r w:rsidR="001304B4">
                              <w:t xml:space="preserve"> at </w:t>
                            </w:r>
                            <w:r w:rsidR="001304B4">
                              <w:t>a different duty-cycle points</w:t>
                            </w:r>
                            <w:r>
                              <w:t xml:space="preserve">. </w:t>
                            </w:r>
                            <w:r w:rsidR="001304B4">
                              <w:t xml:space="preserve"> The duty cycle is shown on the 7-Segment LED or the TTY terminal output when stopped. </w:t>
                            </w:r>
                            <w:r>
                              <w:t xml:space="preserve"> </w:t>
                            </w:r>
                            <w:r w:rsidR="00456DBC">
                              <w:t>Does the duty cycle shown match the waveform?</w:t>
                            </w:r>
                            <w:r w:rsidR="0076127B">
                              <w:t xml:space="preserve">  List the </w:t>
                            </w:r>
                            <w:r w:rsidR="007F467F">
                              <w:t xml:space="preserve">measured </w:t>
                            </w:r>
                            <w:proofErr w:type="gramStart"/>
                            <w:r w:rsidR="007F467F">
                              <w:t>times  (</w:t>
                            </w:r>
                            <w:proofErr w:type="gramEnd"/>
                            <w:r w:rsidR="007F467F">
                              <w:t>high vs low)</w:t>
                            </w:r>
                          </w:p>
                          <w:p w14:paraId="28D64AFB" w14:textId="77777777" w:rsidR="00B87AB7" w:rsidRDefault="00B87AB7" w:rsidP="00B87AB7">
                            <w:pPr>
                              <w:ind w:left="720" w:hanging="810"/>
                            </w:pPr>
                          </w:p>
                          <w:p w14:paraId="0B22B8AE" w14:textId="77777777" w:rsidR="0076127B" w:rsidRPr="00A04068" w:rsidRDefault="0076127B" w:rsidP="0076127B">
                            <w:pPr>
                              <w:ind w:left="36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1103" id="Text Box 413698033" o:spid="_x0000_s1027" type="#_x0000_t202" style="position:absolute;left:0;text-align:left;margin-left:0;margin-top:28.85pt;width:498pt;height:147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" strokecolor="red">
                <v:textbox>
                  <w:txbxContent>
                    <w:p w14:paraId="442A57E2" w14:textId="18120DD7" w:rsidR="003B13FF" w:rsidRDefault="00D80565" w:rsidP="003B13FF">
                      <w:pPr>
                        <w:pStyle w:val="Heading2"/>
                      </w:pPr>
                      <w:r>
                        <w:t>2</w:t>
                      </w:r>
                      <w:r w:rsidR="003B13FF">
                        <w:t xml:space="preserve"> Pts.</w:t>
                      </w:r>
                    </w:p>
                    <w:p w14:paraId="4E70866D" w14:textId="35441025" w:rsidR="00896662" w:rsidRDefault="00896662" w:rsidP="00896662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Using </w:t>
                      </w:r>
                      <w:r>
                        <w:t xml:space="preserve">the </w:t>
                      </w:r>
                      <w:proofErr w:type="spellStart"/>
                      <w:r>
                        <w:t>Digtal</w:t>
                      </w:r>
                      <w:proofErr w:type="spellEnd"/>
                      <w:r>
                        <w:t xml:space="preserve"> input on the </w:t>
                      </w:r>
                      <w:proofErr w:type="spellStart"/>
                      <w:r>
                        <w:t>Saleae</w:t>
                      </w:r>
                      <w:proofErr w:type="spellEnd"/>
                      <w:r>
                        <w:t xml:space="preserve"> Analyzer</w:t>
                      </w:r>
                      <w:r>
                        <w:t xml:space="preserve"> </w:t>
                      </w:r>
                      <w:r>
                        <w:t xml:space="preserve">and the </w:t>
                      </w:r>
                      <w:proofErr w:type="spellStart"/>
                      <w:r>
                        <w:t>DisplayMode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StartStop</w:t>
                      </w:r>
                      <w:proofErr w:type="spellEnd"/>
                      <w:r>
                        <w:t xml:space="preserve"> button – Measure </w:t>
                      </w:r>
                      <w:r w:rsidR="001304B4">
                        <w:t xml:space="preserve">the </w:t>
                      </w:r>
                      <w:r>
                        <w:t>D</w:t>
                      </w:r>
                      <w:r w:rsidR="001304B4">
                        <w:t>2</w:t>
                      </w:r>
                      <w:r>
                        <w:t>_LED output</w:t>
                      </w:r>
                      <w:r w:rsidR="001304B4">
                        <w:t xml:space="preserve"> at </w:t>
                      </w:r>
                      <w:r w:rsidR="001304B4">
                        <w:t>a different duty-cycle points</w:t>
                      </w:r>
                      <w:r>
                        <w:t xml:space="preserve">. </w:t>
                      </w:r>
                      <w:r w:rsidR="001304B4">
                        <w:t xml:space="preserve"> The duty cycle is shown on the 7-Segment LED or the TTY terminal output when stopped. </w:t>
                      </w:r>
                      <w:r>
                        <w:t xml:space="preserve"> </w:t>
                      </w:r>
                      <w:r w:rsidR="00456DBC">
                        <w:t>Does the duty cycle shown match the waveform?</w:t>
                      </w:r>
                      <w:r w:rsidR="0076127B">
                        <w:t xml:space="preserve">  List the </w:t>
                      </w:r>
                      <w:r w:rsidR="007F467F">
                        <w:t xml:space="preserve">measured </w:t>
                      </w:r>
                      <w:proofErr w:type="gramStart"/>
                      <w:r w:rsidR="007F467F">
                        <w:t>times  (</w:t>
                      </w:r>
                      <w:proofErr w:type="gramEnd"/>
                      <w:r w:rsidR="007F467F">
                        <w:t>high vs low)</w:t>
                      </w:r>
                    </w:p>
                    <w:p w14:paraId="28D64AFB" w14:textId="77777777" w:rsidR="00B87AB7" w:rsidRDefault="00B87AB7" w:rsidP="00B87AB7">
                      <w:pPr>
                        <w:ind w:left="720" w:hanging="810"/>
                      </w:pPr>
                    </w:p>
                    <w:p w14:paraId="0B22B8AE" w14:textId="77777777" w:rsidR="0076127B" w:rsidRPr="00A04068" w:rsidRDefault="0076127B" w:rsidP="0076127B">
                      <w:pPr>
                        <w:ind w:left="36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39A">
        <w:t>PWM</w:t>
      </w:r>
    </w:p>
    <w:p w14:paraId="275DAC11" w14:textId="586BFC70" w:rsidR="00A04068" w:rsidRDefault="00A04068" w:rsidP="0080766B"/>
    <w:p w14:paraId="0F775573" w14:textId="7E95076A" w:rsidR="00BC7F2A" w:rsidRDefault="00BC7F2A" w:rsidP="00BC7F2A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56" behindDoc="0" locked="0" layoutInCell="1" allowOverlap="1" wp14:anchorId="112510CE" wp14:editId="7135FD53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6324600" cy="5105400"/>
                <wp:effectExtent l="0" t="0" r="19050" b="19050"/>
                <wp:wrapSquare wrapText="bothSides"/>
                <wp:docPr id="905274222" name="Text Box 905274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0F80" w14:textId="1E9B34C2" w:rsidR="00BC7F2A" w:rsidRDefault="00D80565" w:rsidP="00BC7F2A">
                            <w:pPr>
                              <w:pStyle w:val="Heading2"/>
                            </w:pPr>
                            <w:r>
                              <w:t>4</w:t>
                            </w:r>
                            <w:r w:rsidR="00BC7F2A">
                              <w:t xml:space="preserve"> Pts.</w:t>
                            </w:r>
                          </w:p>
                          <w:p w14:paraId="1D737C51" w14:textId="77777777" w:rsidR="00BC7F2A" w:rsidRDefault="00BC7F2A" w:rsidP="00BC7F2A">
                            <w:pPr>
                              <w:ind w:left="720" w:hanging="810"/>
                            </w:pPr>
                          </w:p>
                          <w:p w14:paraId="7D3A6976" w14:textId="16B48733" w:rsidR="00041A6E" w:rsidRDefault="00130DAA" w:rsidP="00041A6E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Using a voltmeter </w:t>
                            </w:r>
                            <w:r w:rsidR="00D80565">
                              <w:t xml:space="preserve">(or the Analog input on the </w:t>
                            </w:r>
                            <w:proofErr w:type="spellStart"/>
                            <w:r w:rsidR="00D80565">
                              <w:t>Salea</w:t>
                            </w:r>
                            <w:r w:rsidR="00896662">
                              <w:t>e</w:t>
                            </w:r>
                            <w:proofErr w:type="spellEnd"/>
                            <w:r w:rsidR="00896662">
                              <w:t xml:space="preserve"> Analyzer) </w:t>
                            </w:r>
                            <w:r>
                              <w:t xml:space="preserve">and the </w:t>
                            </w:r>
                            <w:proofErr w:type="spellStart"/>
                            <w:r>
                              <w:t>DisplayMode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StartStop</w:t>
                            </w:r>
                            <w:proofErr w:type="spellEnd"/>
                            <w:r>
                              <w:t xml:space="preserve"> button – Measure a few points on the D1_LED output</w:t>
                            </w:r>
                            <w:r w:rsidR="0057624C">
                              <w:t>.  Do they match with estimation?</w:t>
                            </w:r>
                            <w:r w:rsidR="00030B33">
                              <w:t xml:space="preserve">  (12-bit DAC, 5V range).  You can also look at the value printed on the TTY Terminal output when </w:t>
                            </w:r>
                            <w:r w:rsidR="00041A6E">
                              <w:t>the cycle is stopped.  List a couple of the measurements.</w:t>
                            </w:r>
                          </w:p>
                          <w:p w14:paraId="0F2A2629" w14:textId="77777777" w:rsidR="00BC7F2A" w:rsidRDefault="00BC7F2A" w:rsidP="00BC7F2A"/>
                          <w:p w14:paraId="5F069B48" w14:textId="77777777" w:rsidR="00BC7F2A" w:rsidRPr="00A04068" w:rsidRDefault="00BC7F2A" w:rsidP="00041A6E">
                            <w:pPr>
                              <w:ind w:left="36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1B7FEF54" w14:textId="77777777" w:rsidR="00BC7F2A" w:rsidRDefault="00BC7F2A" w:rsidP="00BC7F2A"/>
                          <w:p w14:paraId="2109C064" w14:textId="5180C3BA" w:rsidR="006966A7" w:rsidRDefault="006966A7" w:rsidP="006231FA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</w:pPr>
                            <w:r>
                              <w:t xml:space="preserve">In a DAC controlled LED, the </w:t>
                            </w:r>
                            <w:r w:rsidR="00305407">
                              <w:t xml:space="preserve">LED can’t truly be dimmed to zero because the </w:t>
                            </w:r>
                            <w:proofErr w:type="spellStart"/>
                            <w:r w:rsidR="00305407">
                              <w:t>V</w:t>
                            </w:r>
                            <w:r w:rsidR="00F95BCF" w:rsidRPr="001C1C47">
                              <w:rPr>
                                <w:vertAlign w:val="subscript"/>
                              </w:rPr>
                              <w:t>forward</w:t>
                            </w:r>
                            <w:proofErr w:type="spellEnd"/>
                            <w:r w:rsidR="00305407">
                              <w:t xml:space="preserve"> of the diode </w:t>
                            </w:r>
                            <w:r w:rsidR="00F95BCF">
                              <w:t>isn’t</w:t>
                            </w:r>
                            <w:r w:rsidR="00394054">
                              <w:t xml:space="preserve"> high enough to turn on the diode and use the current to generate photons. </w:t>
                            </w:r>
                            <w:r w:rsidR="00F95BCF">
                              <w:t xml:space="preserve"> </w:t>
                            </w:r>
                            <w:r w:rsidR="001C5A5E">
                              <w:t xml:space="preserve">Using the </w:t>
                            </w:r>
                            <w:proofErr w:type="spellStart"/>
                            <w:r w:rsidR="001C5A5E">
                              <w:t>DisplayMode</w:t>
                            </w:r>
                            <w:proofErr w:type="spellEnd"/>
                            <w:r w:rsidR="001C5A5E">
                              <w:t xml:space="preserve"> button and the </w:t>
                            </w:r>
                            <w:proofErr w:type="spellStart"/>
                            <w:r w:rsidR="001C5A5E">
                              <w:t>StartStop</w:t>
                            </w:r>
                            <w:proofErr w:type="spellEnd"/>
                            <w:r w:rsidR="001C5A5E">
                              <w:t xml:space="preserve"> button,</w:t>
                            </w:r>
                            <w:r w:rsidR="00341EE7">
                              <w:t xml:space="preserve"> empirically determine </w:t>
                            </w:r>
                            <w:r w:rsidR="00E46D10">
                              <w:t>the voltage at which the D</w:t>
                            </w:r>
                            <w:r w:rsidR="00DE28D0">
                              <w:t>1</w:t>
                            </w:r>
                            <w:r w:rsidR="00E46D10">
                              <w:t xml:space="preserve">_LED </w:t>
                            </w:r>
                            <w:r w:rsidR="00DB2F47">
                              <w:t>appears to go (almost) out?   (Remember this is negative true logic).</w:t>
                            </w:r>
                          </w:p>
                          <w:p w14:paraId="6BBB1613" w14:textId="4EE571A3" w:rsidR="00967F70" w:rsidRDefault="00211FB6" w:rsidP="00967F70">
                            <w:pPr>
                              <w:ind w:left="720" w:firstLine="720"/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t xml:space="preserve">For an LED like this, which approach to ‘dimming’ makes more sense?  </w:t>
                            </w:r>
                            <w:r w:rsidR="00BB6DCD">
                              <w:t>PWM or DAC?</w:t>
                            </w:r>
                            <w:r w:rsidR="00BB6DCD">
                              <w:br/>
                            </w:r>
                            <w:r w:rsidR="00BB6DCD">
                              <w:br/>
                              <w:t>Would this app</w:t>
                            </w:r>
                            <w:r w:rsidR="00967F70">
                              <w:t>l</w:t>
                            </w:r>
                            <w:r w:rsidR="00BB6DCD">
                              <w:t>y to a motor</w:t>
                            </w:r>
                            <w:r w:rsidR="00967F70">
                              <w:t>?  (Think about this …)</w:t>
                            </w:r>
                            <w:r w:rsidR="00967F70">
                              <w:br/>
                            </w:r>
                            <w:r w:rsidR="00967F70">
                              <w:br/>
                            </w:r>
                            <w:r w:rsidR="00967F70"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 w:rsidR="00967F70">
                              <w:rPr>
                                <w:color w:val="FF0000"/>
                              </w:rPr>
                              <w:t>__________</w:t>
                            </w:r>
                            <w:r w:rsidR="00967F70"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3E5BA6AD" w14:textId="77777777" w:rsidR="007302C2" w:rsidRDefault="007302C2" w:rsidP="00967F70">
                            <w:pPr>
                              <w:ind w:left="720" w:firstLine="720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  <w:p w14:paraId="49D2AC5E" w14:textId="77777777" w:rsidR="00041A6E" w:rsidRPr="00A04068" w:rsidRDefault="00041A6E" w:rsidP="00967F70">
                            <w:pPr>
                              <w:ind w:left="720" w:firstLine="720"/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  <w:p w14:paraId="285DF8A7" w14:textId="4D38126E" w:rsidR="00BB6DCD" w:rsidRDefault="007302C2" w:rsidP="00967F70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>
                              <w:t>Which approach would work for approximating a sine-wave output?   PWM</w:t>
                            </w:r>
                            <w:r w:rsidR="00130DAA">
                              <w:t xml:space="preserve"> or DAC?  Why?</w:t>
                            </w:r>
                          </w:p>
                          <w:p w14:paraId="47BA44BA" w14:textId="77777777" w:rsidR="00130DAA" w:rsidRDefault="00130DAA" w:rsidP="00041A6E">
                            <w:pPr>
                              <w:ind w:left="360"/>
                              <w:jc w:val="left"/>
                            </w:pPr>
                          </w:p>
                          <w:p w14:paraId="0D1881E2" w14:textId="77777777" w:rsidR="00130DAA" w:rsidRPr="00130DAA" w:rsidRDefault="00130DAA" w:rsidP="00FE5FB4">
                            <w:pPr>
                              <w:ind w:left="720"/>
                              <w:jc w:val="left"/>
                              <w:rPr>
                                <w:color w:val="FF0000"/>
                              </w:rPr>
                            </w:pPr>
                            <w:r w:rsidRPr="00130DAA">
                              <w:rPr>
                                <w:color w:val="FF0000"/>
                              </w:rPr>
                              <w:t>____________________________________________________</w:t>
                            </w:r>
                          </w:p>
                          <w:p w14:paraId="220E0567" w14:textId="77777777" w:rsidR="00130DAA" w:rsidRDefault="00130DAA" w:rsidP="00130DAA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10CE" id="Text Box 905274222" o:spid="_x0000_s1028" type="#_x0000_t202" style="position:absolute;left:0;text-align:left;margin-left:0;margin-top:28.85pt;width:498pt;height:402pt;z-index:251675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" strokecolor="red">
                <v:textbox>
                  <w:txbxContent>
                    <w:p w14:paraId="57240F80" w14:textId="1E9B34C2" w:rsidR="00BC7F2A" w:rsidRDefault="00D80565" w:rsidP="00BC7F2A">
                      <w:pPr>
                        <w:pStyle w:val="Heading2"/>
                      </w:pPr>
                      <w:r>
                        <w:t>4</w:t>
                      </w:r>
                      <w:r w:rsidR="00BC7F2A">
                        <w:t xml:space="preserve"> Pts.</w:t>
                      </w:r>
                    </w:p>
                    <w:p w14:paraId="1D737C51" w14:textId="77777777" w:rsidR="00BC7F2A" w:rsidRDefault="00BC7F2A" w:rsidP="00BC7F2A">
                      <w:pPr>
                        <w:ind w:left="720" w:hanging="810"/>
                      </w:pPr>
                    </w:p>
                    <w:p w14:paraId="7D3A6976" w14:textId="16B48733" w:rsidR="00041A6E" w:rsidRDefault="00130DAA" w:rsidP="00041A6E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Using a voltmeter </w:t>
                      </w:r>
                      <w:r w:rsidR="00D80565">
                        <w:t xml:space="preserve">(or the Analog input on the </w:t>
                      </w:r>
                      <w:proofErr w:type="spellStart"/>
                      <w:r w:rsidR="00D80565">
                        <w:t>Salea</w:t>
                      </w:r>
                      <w:r w:rsidR="00896662">
                        <w:t>e</w:t>
                      </w:r>
                      <w:proofErr w:type="spellEnd"/>
                      <w:r w:rsidR="00896662">
                        <w:t xml:space="preserve"> Analyzer) </w:t>
                      </w:r>
                      <w:r>
                        <w:t xml:space="preserve">and the </w:t>
                      </w:r>
                      <w:proofErr w:type="spellStart"/>
                      <w:r>
                        <w:t>DisplayMode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StartStop</w:t>
                      </w:r>
                      <w:proofErr w:type="spellEnd"/>
                      <w:r>
                        <w:t xml:space="preserve"> button – Measure a few points on the D1_LED output</w:t>
                      </w:r>
                      <w:r w:rsidR="0057624C">
                        <w:t>.  Do they match with estimation?</w:t>
                      </w:r>
                      <w:r w:rsidR="00030B33">
                        <w:t xml:space="preserve">  (12-bit DAC, 5V range).  You can also look at the value printed on the TTY Terminal output when </w:t>
                      </w:r>
                      <w:r w:rsidR="00041A6E">
                        <w:t>the cycle is stopped.  List a couple of the measurements.</w:t>
                      </w:r>
                    </w:p>
                    <w:p w14:paraId="0F2A2629" w14:textId="77777777" w:rsidR="00BC7F2A" w:rsidRDefault="00BC7F2A" w:rsidP="00BC7F2A"/>
                    <w:p w14:paraId="5F069B48" w14:textId="77777777" w:rsidR="00BC7F2A" w:rsidRPr="00A04068" w:rsidRDefault="00BC7F2A" w:rsidP="00041A6E">
                      <w:pPr>
                        <w:ind w:left="36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1B7FEF54" w14:textId="77777777" w:rsidR="00BC7F2A" w:rsidRDefault="00BC7F2A" w:rsidP="00BC7F2A"/>
                    <w:p w14:paraId="2109C064" w14:textId="5180C3BA" w:rsidR="006966A7" w:rsidRDefault="006966A7" w:rsidP="006231FA">
                      <w:pPr>
                        <w:pStyle w:val="ListParagraph"/>
                        <w:numPr>
                          <w:ilvl w:val="0"/>
                          <w:numId w:val="42"/>
                        </w:numPr>
                      </w:pPr>
                      <w:r>
                        <w:t xml:space="preserve">In a DAC controlled LED, the </w:t>
                      </w:r>
                      <w:r w:rsidR="00305407">
                        <w:t xml:space="preserve">LED can’t truly be dimmed to zero because the </w:t>
                      </w:r>
                      <w:proofErr w:type="spellStart"/>
                      <w:r w:rsidR="00305407">
                        <w:t>V</w:t>
                      </w:r>
                      <w:r w:rsidR="00F95BCF" w:rsidRPr="001C1C47">
                        <w:rPr>
                          <w:vertAlign w:val="subscript"/>
                        </w:rPr>
                        <w:t>forward</w:t>
                      </w:r>
                      <w:proofErr w:type="spellEnd"/>
                      <w:r w:rsidR="00305407">
                        <w:t xml:space="preserve"> of the diode </w:t>
                      </w:r>
                      <w:r w:rsidR="00F95BCF">
                        <w:t>isn’t</w:t>
                      </w:r>
                      <w:r w:rsidR="00394054">
                        <w:t xml:space="preserve"> high enough to turn on the diode and use the current to generate photons. </w:t>
                      </w:r>
                      <w:r w:rsidR="00F95BCF">
                        <w:t xml:space="preserve"> </w:t>
                      </w:r>
                      <w:r w:rsidR="001C5A5E">
                        <w:t xml:space="preserve">Using the </w:t>
                      </w:r>
                      <w:proofErr w:type="spellStart"/>
                      <w:r w:rsidR="001C5A5E">
                        <w:t>DisplayMode</w:t>
                      </w:r>
                      <w:proofErr w:type="spellEnd"/>
                      <w:r w:rsidR="001C5A5E">
                        <w:t xml:space="preserve"> button and the </w:t>
                      </w:r>
                      <w:proofErr w:type="spellStart"/>
                      <w:r w:rsidR="001C5A5E">
                        <w:t>StartStop</w:t>
                      </w:r>
                      <w:proofErr w:type="spellEnd"/>
                      <w:r w:rsidR="001C5A5E">
                        <w:t xml:space="preserve"> button,</w:t>
                      </w:r>
                      <w:r w:rsidR="00341EE7">
                        <w:t xml:space="preserve"> empirically determine </w:t>
                      </w:r>
                      <w:r w:rsidR="00E46D10">
                        <w:t>the voltage at which the D</w:t>
                      </w:r>
                      <w:r w:rsidR="00DE28D0">
                        <w:t>1</w:t>
                      </w:r>
                      <w:r w:rsidR="00E46D10">
                        <w:t xml:space="preserve">_LED </w:t>
                      </w:r>
                      <w:r w:rsidR="00DB2F47">
                        <w:t>appears to go (almost) out?   (Remember this is negative true logic).</w:t>
                      </w:r>
                    </w:p>
                    <w:p w14:paraId="6BBB1613" w14:textId="4EE571A3" w:rsidR="00967F70" w:rsidRDefault="00211FB6" w:rsidP="00967F70">
                      <w:pPr>
                        <w:ind w:left="720" w:firstLine="720"/>
                        <w:jc w:val="left"/>
                        <w:rPr>
                          <w:color w:val="FF0000"/>
                        </w:rPr>
                      </w:pPr>
                      <w:r>
                        <w:t xml:space="preserve">For an LED like this, which approach to ‘dimming’ makes more sense?  </w:t>
                      </w:r>
                      <w:r w:rsidR="00BB6DCD">
                        <w:t>PWM or DAC?</w:t>
                      </w:r>
                      <w:r w:rsidR="00BB6DCD">
                        <w:br/>
                      </w:r>
                      <w:r w:rsidR="00BB6DCD">
                        <w:br/>
                        <w:t>Would this app</w:t>
                      </w:r>
                      <w:r w:rsidR="00967F70">
                        <w:t>l</w:t>
                      </w:r>
                      <w:r w:rsidR="00BB6DCD">
                        <w:t>y to a motor</w:t>
                      </w:r>
                      <w:r w:rsidR="00967F70">
                        <w:t>?  (Think about this …)</w:t>
                      </w:r>
                      <w:r w:rsidR="00967F70">
                        <w:br/>
                      </w:r>
                      <w:r w:rsidR="00967F70">
                        <w:br/>
                      </w:r>
                      <w:r w:rsidR="00967F70" w:rsidRPr="00A04068">
                        <w:rPr>
                          <w:color w:val="FF0000"/>
                        </w:rPr>
                        <w:t>______________________________</w:t>
                      </w:r>
                      <w:r w:rsidR="00967F70">
                        <w:rPr>
                          <w:color w:val="FF0000"/>
                        </w:rPr>
                        <w:t>__________</w:t>
                      </w:r>
                      <w:r w:rsidR="00967F70"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3E5BA6AD" w14:textId="77777777" w:rsidR="007302C2" w:rsidRDefault="007302C2" w:rsidP="00967F70">
                      <w:pPr>
                        <w:ind w:left="720" w:firstLine="720"/>
                        <w:jc w:val="left"/>
                        <w:rPr>
                          <w:color w:val="FF0000"/>
                        </w:rPr>
                      </w:pPr>
                    </w:p>
                    <w:p w14:paraId="49D2AC5E" w14:textId="77777777" w:rsidR="00041A6E" w:rsidRPr="00A04068" w:rsidRDefault="00041A6E" w:rsidP="00967F70">
                      <w:pPr>
                        <w:ind w:left="720" w:firstLine="720"/>
                        <w:jc w:val="left"/>
                        <w:rPr>
                          <w:color w:val="FF0000"/>
                        </w:rPr>
                      </w:pPr>
                    </w:p>
                    <w:p w14:paraId="285DF8A7" w14:textId="4D38126E" w:rsidR="00BB6DCD" w:rsidRDefault="007302C2" w:rsidP="00967F70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>
                        <w:t>Which approach would work for approximating a sine-wave output?   PWM</w:t>
                      </w:r>
                      <w:r w:rsidR="00130DAA">
                        <w:t xml:space="preserve"> or DAC?  Why?</w:t>
                      </w:r>
                    </w:p>
                    <w:p w14:paraId="47BA44BA" w14:textId="77777777" w:rsidR="00130DAA" w:rsidRDefault="00130DAA" w:rsidP="00041A6E">
                      <w:pPr>
                        <w:ind w:left="360"/>
                        <w:jc w:val="left"/>
                      </w:pPr>
                    </w:p>
                    <w:p w14:paraId="0D1881E2" w14:textId="77777777" w:rsidR="00130DAA" w:rsidRPr="00130DAA" w:rsidRDefault="00130DAA" w:rsidP="00FE5FB4">
                      <w:pPr>
                        <w:ind w:left="720"/>
                        <w:jc w:val="left"/>
                        <w:rPr>
                          <w:color w:val="FF0000"/>
                        </w:rPr>
                      </w:pPr>
                      <w:r w:rsidRPr="00130DAA">
                        <w:rPr>
                          <w:color w:val="FF0000"/>
                        </w:rPr>
                        <w:t>____________________________________________________</w:t>
                      </w:r>
                    </w:p>
                    <w:p w14:paraId="220E0567" w14:textId="77777777" w:rsidR="00130DAA" w:rsidRDefault="00130DAA" w:rsidP="00130DAA">
                      <w:pPr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24C">
        <w:t>DAC</w:t>
      </w:r>
    </w:p>
    <w:p w14:paraId="7015D8A4" w14:textId="77777777" w:rsidR="00BC7F2A" w:rsidRDefault="00BC7F2A" w:rsidP="00BC7F2A"/>
    <w:p w14:paraId="195AD2C8" w14:textId="77777777" w:rsidR="00A04068" w:rsidRDefault="00A04068" w:rsidP="0080766B"/>
    <w:p w14:paraId="0F23E0E3" w14:textId="17C32A0E" w:rsidR="00A04068" w:rsidRPr="00DE1717" w:rsidRDefault="00DE1717" w:rsidP="0080766B">
      <w:pPr>
        <w:rPr>
          <w:b/>
          <w:bCs/>
        </w:rPr>
      </w:pPr>
      <w:r>
        <w:br w:type="column"/>
      </w:r>
    </w:p>
    <w:p w14:paraId="6BA755A8" w14:textId="35311B13" w:rsidR="00A04068" w:rsidRDefault="00C22B4F" w:rsidP="0080766B">
      <w:r w:rsidRPr="00DE171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02267CD" wp14:editId="3E31AB9D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6324600" cy="5943600"/>
                <wp:effectExtent l="0" t="0" r="19050" b="19050"/>
                <wp:wrapSquare wrapText="bothSides"/>
                <wp:docPr id="1096691056" name="Text Box 109669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BB3D" w14:textId="501198B1" w:rsidR="00806AEE" w:rsidRDefault="00806AEE" w:rsidP="00806AEE">
                            <w:pPr>
                              <w:pStyle w:val="Heading2"/>
                            </w:pPr>
                            <w:r>
                              <w:t xml:space="preserve">Extra </w:t>
                            </w:r>
                            <w:proofErr w:type="gramStart"/>
                            <w:r>
                              <w:t>Credit</w:t>
                            </w:r>
                            <w:r w:rsidR="00650697">
                              <w:t xml:space="preserve">  (</w:t>
                            </w:r>
                            <w:proofErr w:type="gramEnd"/>
                            <w:r w:rsidR="00650697">
                              <w:t xml:space="preserve">5 </w:t>
                            </w:r>
                            <w:proofErr w:type="spellStart"/>
                            <w:r w:rsidR="00650697">
                              <w:t>pts.max</w:t>
                            </w:r>
                            <w:proofErr w:type="spellEnd"/>
                            <w:r w:rsidR="00650697">
                              <w:t xml:space="preserve"> for any of these completed)</w:t>
                            </w:r>
                          </w:p>
                          <w:p w14:paraId="7085FA09" w14:textId="77777777" w:rsidR="00806AEE" w:rsidRDefault="00806AEE" w:rsidP="00806AEE">
                            <w:pPr>
                              <w:ind w:left="720" w:hanging="810"/>
                            </w:pPr>
                          </w:p>
                          <w:p w14:paraId="55D37ACB" w14:textId="1BE9A343" w:rsidR="00806AEE" w:rsidRDefault="00806AEE" w:rsidP="00650697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Thi</w:t>
                            </w:r>
                            <w:r w:rsidR="004F2CDE">
                              <w:t xml:space="preserve">s code uses the ADC </w:t>
                            </w:r>
                            <w:r w:rsidR="00EB0272">
                              <w:t xml:space="preserve">in a blocking mode.  Change the ADC to </w:t>
                            </w:r>
                            <w:r w:rsidR="0052396B">
                              <w:t>sample via an interrupt instead.</w:t>
                            </w:r>
                            <w:r w:rsidR="00650697">
                              <w:t xml:space="preserve">  S</w:t>
                            </w:r>
                            <w:r w:rsidR="00DE1717">
                              <w:t>how some of the code changes that need to be made:</w:t>
                            </w:r>
                          </w:p>
                          <w:p w14:paraId="016F1A26" w14:textId="77777777" w:rsidR="0052396B" w:rsidRDefault="0052396B" w:rsidP="00806AEE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</w:p>
                          <w:p w14:paraId="3A7C1C73" w14:textId="77777777" w:rsidR="0052396B" w:rsidRDefault="0052396B" w:rsidP="00806AEE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</w:p>
                          <w:p w14:paraId="2D1AA9A5" w14:textId="1E4AE691" w:rsidR="00806AEE" w:rsidRPr="00A04068" w:rsidRDefault="00806AEE" w:rsidP="00806AEE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</w:t>
                            </w:r>
                          </w:p>
                          <w:p w14:paraId="72EAE7FE" w14:textId="77777777" w:rsidR="00806AEE" w:rsidRDefault="00806AEE" w:rsidP="00806AEE"/>
                          <w:p w14:paraId="38D2FF4C" w14:textId="77777777" w:rsidR="00806AEE" w:rsidRDefault="00806AEE" w:rsidP="00806AEE"/>
                          <w:p w14:paraId="1198E28D" w14:textId="1FB6FC18" w:rsidR="00806AEE" w:rsidRDefault="00E54688" w:rsidP="00FA24B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</w:pPr>
                            <w:r>
                              <w:t>What is the ma</w:t>
                            </w:r>
                            <w:r w:rsidR="008D6294">
                              <w:t xml:space="preserve">ximum sample </w:t>
                            </w:r>
                            <w:r w:rsidR="00852F35">
                              <w:t>rate</w:t>
                            </w:r>
                            <w:r w:rsidR="00FA24B6">
                              <w:t>, given the current clocking scheme,</w:t>
                            </w:r>
                            <w:r w:rsidR="00852F35">
                              <w:t xml:space="preserve"> for:</w:t>
                            </w:r>
                            <w:r w:rsidR="00AD735D">
                              <w:t xml:space="preserve"> the </w:t>
                            </w:r>
                            <w:r w:rsidR="00E274AD">
                              <w:t xml:space="preserve">least-precise </w:t>
                            </w:r>
                            <w:r w:rsidR="00C22B4F">
                              <w:t>(6-bit) and most precise (12-bit) conversions?</w:t>
                            </w:r>
                            <w:r w:rsidR="00852F35">
                              <w:br/>
                            </w:r>
                          </w:p>
                          <w:p w14:paraId="3137E9D4" w14:textId="77777777" w:rsidR="00806AEE" w:rsidRDefault="00806AEE" w:rsidP="00806AEE"/>
                          <w:p w14:paraId="4912431B" w14:textId="77777777" w:rsidR="00806AEE" w:rsidRPr="00A04068" w:rsidRDefault="00806AEE" w:rsidP="00806AEE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5CA53B86" w14:textId="77777777" w:rsidR="00806AEE" w:rsidRDefault="00806AEE" w:rsidP="00806AEE"/>
                          <w:p w14:paraId="2261F1C2" w14:textId="77777777" w:rsidR="00E6762A" w:rsidRDefault="00E6762A" w:rsidP="00E6762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</w:pPr>
                            <w:r>
                              <w:t>What is the maximum sample rate, given the current clocking scheme, for: the least-precise (6-bit) and most precise (12-bit) conversions?</w:t>
                            </w:r>
                            <w:r>
                              <w:br/>
                            </w:r>
                          </w:p>
                          <w:p w14:paraId="22846589" w14:textId="77777777" w:rsidR="00E6762A" w:rsidRDefault="00E6762A" w:rsidP="00E6762A"/>
                          <w:p w14:paraId="4C380C3D" w14:textId="77777777" w:rsidR="00E6762A" w:rsidRDefault="00E6762A" w:rsidP="00E6762A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A04068">
                              <w:rPr>
                                <w:color w:val="FF0000"/>
                              </w:rPr>
                              <w:t>______________________________</w:t>
                            </w:r>
                            <w:r>
                              <w:rPr>
                                <w:color w:val="FF0000"/>
                              </w:rPr>
                              <w:t>__________</w:t>
                            </w:r>
                            <w:r w:rsidRPr="00A04068">
                              <w:rPr>
                                <w:color w:val="FF0000"/>
                              </w:rPr>
                              <w:t>____________</w:t>
                            </w:r>
                          </w:p>
                          <w:p w14:paraId="3E312A79" w14:textId="77777777" w:rsidR="00384A05" w:rsidRPr="00A04068" w:rsidRDefault="00384A05" w:rsidP="00E6762A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</w:p>
                          <w:p w14:paraId="3F51EC5F" w14:textId="7A285986" w:rsidR="00384A05" w:rsidRDefault="00384A05" w:rsidP="00384A05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left"/>
                            </w:pPr>
                            <w:r>
                              <w:t xml:space="preserve">The </w:t>
                            </w:r>
                            <w:r w:rsidR="00196A31">
                              <w:t xml:space="preserve">Seven-Segment display using a type of PWM by refreshing </w:t>
                            </w:r>
                            <w:r w:rsidR="00473BC1">
                              <w:t xml:space="preserve">each of the four segments in turn.  As </w:t>
                            </w:r>
                            <w:proofErr w:type="gramStart"/>
                            <w:r w:rsidR="00473BC1">
                              <w:t>given</w:t>
                            </w:r>
                            <w:proofErr w:type="gramEnd"/>
                            <w:r w:rsidR="00473BC1">
                              <w:t xml:space="preserve"> you, it goes fast enough that it looks to be 100% brightness.  Change the parameters of the refresh Timer (Timer17) </w:t>
                            </w:r>
                            <w:r w:rsidR="00B71B71">
                              <w:t>with a parameter so that the apparent intensity of this display can be dimmed.</w:t>
                            </w:r>
                            <w:r>
                              <w:br/>
                            </w:r>
                          </w:p>
                          <w:p w14:paraId="699FE3D0" w14:textId="77777777" w:rsidR="00C22B4F" w:rsidRDefault="00C22B4F" w:rsidP="00806A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67CD" id="Text Box 1096691056" o:spid="_x0000_s1029" type="#_x0000_t202" style="position:absolute;left:0;text-align:left;margin-left:0;margin-top:4.1pt;width:498pt;height:468pt;z-index:251662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" strokecolor="red">
                <v:textbox>
                  <w:txbxContent>
                    <w:p w14:paraId="7472BB3D" w14:textId="501198B1" w:rsidR="00806AEE" w:rsidRDefault="00806AEE" w:rsidP="00806AEE">
                      <w:pPr>
                        <w:pStyle w:val="Heading2"/>
                      </w:pPr>
                      <w:r>
                        <w:t xml:space="preserve">Extra </w:t>
                      </w:r>
                      <w:proofErr w:type="gramStart"/>
                      <w:r>
                        <w:t>Credit</w:t>
                      </w:r>
                      <w:r w:rsidR="00650697">
                        <w:t xml:space="preserve">  (</w:t>
                      </w:r>
                      <w:proofErr w:type="gramEnd"/>
                      <w:r w:rsidR="00650697">
                        <w:t xml:space="preserve">5 </w:t>
                      </w:r>
                      <w:proofErr w:type="spellStart"/>
                      <w:r w:rsidR="00650697">
                        <w:t>pts.max</w:t>
                      </w:r>
                      <w:proofErr w:type="spellEnd"/>
                      <w:r w:rsidR="00650697">
                        <w:t xml:space="preserve"> for any of these completed)</w:t>
                      </w:r>
                    </w:p>
                    <w:p w14:paraId="7085FA09" w14:textId="77777777" w:rsidR="00806AEE" w:rsidRDefault="00806AEE" w:rsidP="00806AEE">
                      <w:pPr>
                        <w:ind w:left="720" w:hanging="810"/>
                      </w:pPr>
                    </w:p>
                    <w:p w14:paraId="55D37ACB" w14:textId="1BE9A343" w:rsidR="00806AEE" w:rsidRDefault="00806AEE" w:rsidP="00650697">
                      <w:pPr>
                        <w:pStyle w:val="ListParagraph"/>
                        <w:numPr>
                          <w:ilvl w:val="0"/>
                          <w:numId w:val="41"/>
                        </w:numPr>
                      </w:pPr>
                      <w:r>
                        <w:t>Thi</w:t>
                      </w:r>
                      <w:r w:rsidR="004F2CDE">
                        <w:t xml:space="preserve">s code uses the ADC </w:t>
                      </w:r>
                      <w:r w:rsidR="00EB0272">
                        <w:t xml:space="preserve">in a blocking mode.  Change the ADC to </w:t>
                      </w:r>
                      <w:r w:rsidR="0052396B">
                        <w:t>sample via an interrupt instead.</w:t>
                      </w:r>
                      <w:r w:rsidR="00650697">
                        <w:t xml:space="preserve">  S</w:t>
                      </w:r>
                      <w:r w:rsidR="00DE1717">
                        <w:t>how some of the code changes that need to be made:</w:t>
                      </w:r>
                    </w:p>
                    <w:p w14:paraId="016F1A26" w14:textId="77777777" w:rsidR="0052396B" w:rsidRDefault="0052396B" w:rsidP="00806AEE">
                      <w:pPr>
                        <w:ind w:left="720" w:firstLine="720"/>
                        <w:rPr>
                          <w:color w:val="FF0000"/>
                        </w:rPr>
                      </w:pPr>
                    </w:p>
                    <w:p w14:paraId="3A7C1C73" w14:textId="77777777" w:rsidR="0052396B" w:rsidRDefault="0052396B" w:rsidP="00806AEE">
                      <w:pPr>
                        <w:ind w:left="720" w:firstLine="720"/>
                        <w:rPr>
                          <w:color w:val="FF0000"/>
                        </w:rPr>
                      </w:pPr>
                    </w:p>
                    <w:p w14:paraId="2D1AA9A5" w14:textId="1E4AE691" w:rsidR="00806AEE" w:rsidRPr="00A04068" w:rsidRDefault="00806AEE" w:rsidP="00806AEE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_____________________________________</w:t>
                      </w:r>
                      <w:r>
                        <w:rPr>
                          <w:color w:val="FF0000"/>
                        </w:rPr>
                        <w:t>___________</w:t>
                      </w:r>
                      <w:r w:rsidRPr="00A04068">
                        <w:rPr>
                          <w:color w:val="FF0000"/>
                        </w:rPr>
                        <w:t>_____</w:t>
                      </w:r>
                    </w:p>
                    <w:p w14:paraId="72EAE7FE" w14:textId="77777777" w:rsidR="00806AEE" w:rsidRDefault="00806AEE" w:rsidP="00806AEE"/>
                    <w:p w14:paraId="38D2FF4C" w14:textId="77777777" w:rsidR="00806AEE" w:rsidRDefault="00806AEE" w:rsidP="00806AEE"/>
                    <w:p w14:paraId="1198E28D" w14:textId="1FB6FC18" w:rsidR="00806AEE" w:rsidRDefault="00E54688" w:rsidP="00FA24B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</w:pPr>
                      <w:r>
                        <w:t>What is the ma</w:t>
                      </w:r>
                      <w:r w:rsidR="008D6294">
                        <w:t xml:space="preserve">ximum sample </w:t>
                      </w:r>
                      <w:r w:rsidR="00852F35">
                        <w:t>rate</w:t>
                      </w:r>
                      <w:r w:rsidR="00FA24B6">
                        <w:t>, given the current clocking scheme,</w:t>
                      </w:r>
                      <w:r w:rsidR="00852F35">
                        <w:t xml:space="preserve"> for:</w:t>
                      </w:r>
                      <w:r w:rsidR="00AD735D">
                        <w:t xml:space="preserve"> the </w:t>
                      </w:r>
                      <w:r w:rsidR="00E274AD">
                        <w:t xml:space="preserve">least-precise </w:t>
                      </w:r>
                      <w:r w:rsidR="00C22B4F">
                        <w:t>(6-bit) and most precise (12-bit) conversions?</w:t>
                      </w:r>
                      <w:r w:rsidR="00852F35">
                        <w:br/>
                      </w:r>
                    </w:p>
                    <w:p w14:paraId="3137E9D4" w14:textId="77777777" w:rsidR="00806AEE" w:rsidRDefault="00806AEE" w:rsidP="00806AEE"/>
                    <w:p w14:paraId="4912431B" w14:textId="77777777" w:rsidR="00806AEE" w:rsidRPr="00A04068" w:rsidRDefault="00806AEE" w:rsidP="00806AEE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5CA53B86" w14:textId="77777777" w:rsidR="00806AEE" w:rsidRDefault="00806AEE" w:rsidP="00806AEE"/>
                    <w:p w14:paraId="2261F1C2" w14:textId="77777777" w:rsidR="00E6762A" w:rsidRDefault="00E6762A" w:rsidP="00E6762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</w:pPr>
                      <w:r>
                        <w:t>What is the maximum sample rate, given the current clocking scheme, for: the least-precise (6-bit) and most precise (12-bit) conversions?</w:t>
                      </w:r>
                      <w:r>
                        <w:br/>
                      </w:r>
                    </w:p>
                    <w:p w14:paraId="22846589" w14:textId="77777777" w:rsidR="00E6762A" w:rsidRDefault="00E6762A" w:rsidP="00E6762A"/>
                    <w:p w14:paraId="4C380C3D" w14:textId="77777777" w:rsidR="00E6762A" w:rsidRDefault="00E6762A" w:rsidP="00E6762A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A04068">
                        <w:rPr>
                          <w:color w:val="FF0000"/>
                        </w:rPr>
                        <w:t>______________________________</w:t>
                      </w:r>
                      <w:r>
                        <w:rPr>
                          <w:color w:val="FF0000"/>
                        </w:rPr>
                        <w:t>__________</w:t>
                      </w:r>
                      <w:r w:rsidRPr="00A04068">
                        <w:rPr>
                          <w:color w:val="FF0000"/>
                        </w:rPr>
                        <w:t>____________</w:t>
                      </w:r>
                    </w:p>
                    <w:p w14:paraId="3E312A79" w14:textId="77777777" w:rsidR="00384A05" w:rsidRPr="00A04068" w:rsidRDefault="00384A05" w:rsidP="00E6762A">
                      <w:pPr>
                        <w:ind w:left="720" w:firstLine="720"/>
                        <w:rPr>
                          <w:color w:val="FF0000"/>
                        </w:rPr>
                      </w:pPr>
                    </w:p>
                    <w:p w14:paraId="3F51EC5F" w14:textId="7A285986" w:rsidR="00384A05" w:rsidRDefault="00384A05" w:rsidP="00384A05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left"/>
                      </w:pPr>
                      <w:r>
                        <w:t xml:space="preserve">The </w:t>
                      </w:r>
                      <w:r w:rsidR="00196A31">
                        <w:t xml:space="preserve">Seven-Segment display using a type of PWM by refreshing </w:t>
                      </w:r>
                      <w:r w:rsidR="00473BC1">
                        <w:t xml:space="preserve">each of the four segments in turn.  As </w:t>
                      </w:r>
                      <w:proofErr w:type="gramStart"/>
                      <w:r w:rsidR="00473BC1">
                        <w:t>given</w:t>
                      </w:r>
                      <w:proofErr w:type="gramEnd"/>
                      <w:r w:rsidR="00473BC1">
                        <w:t xml:space="preserve"> you, it goes fast enough that it looks to be 100% brightness.  Change the parameters of the refresh Timer (Timer17) </w:t>
                      </w:r>
                      <w:r w:rsidR="00B71B71">
                        <w:t>with a parameter so that the apparent intensity of this display can be dimmed.</w:t>
                      </w:r>
                      <w:r>
                        <w:br/>
                      </w:r>
                    </w:p>
                    <w:p w14:paraId="699FE3D0" w14:textId="77777777" w:rsidR="00C22B4F" w:rsidRDefault="00C22B4F" w:rsidP="00806AEE"/>
                  </w:txbxContent>
                </v:textbox>
                <w10:wrap type="square" anchorx="margin"/>
              </v:shape>
            </w:pict>
          </mc:Fallback>
        </mc:AlternateContent>
      </w:r>
    </w:p>
    <w:p w14:paraId="1D40AB7F" w14:textId="77777777" w:rsidR="00A04068" w:rsidRDefault="00A04068" w:rsidP="0080766B"/>
    <w:sectPr w:rsidR="00A04068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ABA9" w14:textId="77777777" w:rsidR="00107671" w:rsidRDefault="00107671" w:rsidP="00722B54">
      <w:r>
        <w:separator/>
      </w:r>
    </w:p>
  </w:endnote>
  <w:endnote w:type="continuationSeparator" w:id="0">
    <w:p w14:paraId="2335FB82" w14:textId="77777777" w:rsidR="00107671" w:rsidRDefault="00107671" w:rsidP="00722B54">
      <w:r>
        <w:continuationSeparator/>
      </w:r>
    </w:p>
  </w:endnote>
  <w:endnote w:type="continuationNotice" w:id="1">
    <w:p w14:paraId="0323BFA2" w14:textId="77777777" w:rsidR="00107671" w:rsidRDefault="00107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ven Segment">
    <w:panose1 w:val="00000000000000000000"/>
    <w:charset w:val="00"/>
    <w:family w:val="auto"/>
    <w:pitch w:val="variable"/>
    <w:sig w:usb0="A0000007" w:usb1="10000002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208C" w14:textId="77777777" w:rsidR="00107671" w:rsidRDefault="00107671" w:rsidP="00722B54">
      <w:r>
        <w:separator/>
      </w:r>
    </w:p>
  </w:footnote>
  <w:footnote w:type="continuationSeparator" w:id="0">
    <w:p w14:paraId="4B138642" w14:textId="77777777" w:rsidR="00107671" w:rsidRDefault="00107671" w:rsidP="00722B54">
      <w:r>
        <w:continuationSeparator/>
      </w:r>
    </w:p>
  </w:footnote>
  <w:footnote w:type="continuationNotice" w:id="1">
    <w:p w14:paraId="2976FA53" w14:textId="77777777" w:rsidR="00107671" w:rsidRDefault="001076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736"/>
    <w:multiLevelType w:val="hybridMultilevel"/>
    <w:tmpl w:val="46908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BB8"/>
    <w:multiLevelType w:val="hybridMultilevel"/>
    <w:tmpl w:val="B83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011E"/>
    <w:multiLevelType w:val="hybridMultilevel"/>
    <w:tmpl w:val="012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2F18"/>
    <w:multiLevelType w:val="hybridMultilevel"/>
    <w:tmpl w:val="DB1A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84C76"/>
    <w:multiLevelType w:val="hybridMultilevel"/>
    <w:tmpl w:val="35CE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C31"/>
    <w:multiLevelType w:val="hybridMultilevel"/>
    <w:tmpl w:val="EC1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A0A9D"/>
    <w:multiLevelType w:val="hybridMultilevel"/>
    <w:tmpl w:val="9A8EC6EE"/>
    <w:lvl w:ilvl="0" w:tplc="2F4AB6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A0F02"/>
    <w:multiLevelType w:val="hybridMultilevel"/>
    <w:tmpl w:val="4F3ABE1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07564"/>
    <w:multiLevelType w:val="hybridMultilevel"/>
    <w:tmpl w:val="4F3ABE12"/>
    <w:lvl w:ilvl="0" w:tplc="18D067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4" w15:restartNumberingAfterBreak="0">
    <w:nsid w:val="282C609A"/>
    <w:multiLevelType w:val="hybridMultilevel"/>
    <w:tmpl w:val="820E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6167"/>
    <w:multiLevelType w:val="hybridMultilevel"/>
    <w:tmpl w:val="DFA451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90D68"/>
    <w:multiLevelType w:val="hybridMultilevel"/>
    <w:tmpl w:val="7D62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5156B"/>
    <w:multiLevelType w:val="hybridMultilevel"/>
    <w:tmpl w:val="BCB6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F428D"/>
    <w:multiLevelType w:val="hybridMultilevel"/>
    <w:tmpl w:val="A678D882"/>
    <w:lvl w:ilvl="0" w:tplc="0409000F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66C54"/>
    <w:multiLevelType w:val="hybridMultilevel"/>
    <w:tmpl w:val="5BB4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9040F"/>
    <w:multiLevelType w:val="hybridMultilevel"/>
    <w:tmpl w:val="BD78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32538"/>
    <w:multiLevelType w:val="hybridMultilevel"/>
    <w:tmpl w:val="1AA47B5E"/>
    <w:lvl w:ilvl="0" w:tplc="4E92C3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8716D"/>
    <w:multiLevelType w:val="hybridMultilevel"/>
    <w:tmpl w:val="663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82260"/>
    <w:multiLevelType w:val="hybridMultilevel"/>
    <w:tmpl w:val="532051B0"/>
    <w:lvl w:ilvl="0" w:tplc="18D067B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512689"/>
    <w:multiLevelType w:val="hybridMultilevel"/>
    <w:tmpl w:val="27ECE5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F212E"/>
    <w:multiLevelType w:val="hybridMultilevel"/>
    <w:tmpl w:val="4FB2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C6107"/>
    <w:multiLevelType w:val="hybridMultilevel"/>
    <w:tmpl w:val="08782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A5038"/>
    <w:multiLevelType w:val="hybridMultilevel"/>
    <w:tmpl w:val="7F4A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540D6"/>
    <w:multiLevelType w:val="hybridMultilevel"/>
    <w:tmpl w:val="1D72F5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86B17"/>
    <w:multiLevelType w:val="hybridMultilevel"/>
    <w:tmpl w:val="4DE0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5346">
    <w:abstractNumId w:val="7"/>
  </w:num>
  <w:num w:numId="2" w16cid:durableId="981691369">
    <w:abstractNumId w:val="4"/>
  </w:num>
  <w:num w:numId="3" w16cid:durableId="2126658922">
    <w:abstractNumId w:val="21"/>
  </w:num>
  <w:num w:numId="4" w16cid:durableId="1831554265">
    <w:abstractNumId w:val="39"/>
  </w:num>
  <w:num w:numId="5" w16cid:durableId="1473718244">
    <w:abstractNumId w:val="3"/>
  </w:num>
  <w:num w:numId="6" w16cid:durableId="1195533266">
    <w:abstractNumId w:val="17"/>
  </w:num>
  <w:num w:numId="7" w16cid:durableId="1511334429">
    <w:abstractNumId w:val="34"/>
  </w:num>
  <w:num w:numId="8" w16cid:durableId="1304506653">
    <w:abstractNumId w:val="24"/>
  </w:num>
  <w:num w:numId="9" w16cid:durableId="1929078814">
    <w:abstractNumId w:val="18"/>
  </w:num>
  <w:num w:numId="10" w16cid:durableId="1651670442">
    <w:abstractNumId w:val="19"/>
  </w:num>
  <w:num w:numId="11" w16cid:durableId="1851018439">
    <w:abstractNumId w:val="15"/>
  </w:num>
  <w:num w:numId="12" w16cid:durableId="336226868">
    <w:abstractNumId w:val="6"/>
  </w:num>
  <w:num w:numId="13" w16cid:durableId="1113213002">
    <w:abstractNumId w:val="36"/>
  </w:num>
  <w:num w:numId="14" w16cid:durableId="529534897">
    <w:abstractNumId w:val="20"/>
  </w:num>
  <w:num w:numId="15" w16cid:durableId="306669238">
    <w:abstractNumId w:val="13"/>
  </w:num>
  <w:num w:numId="16" w16cid:durableId="738676008">
    <w:abstractNumId w:val="23"/>
  </w:num>
  <w:num w:numId="17" w16cid:durableId="252053514">
    <w:abstractNumId w:val="16"/>
  </w:num>
  <w:num w:numId="18" w16cid:durableId="767966172">
    <w:abstractNumId w:val="9"/>
  </w:num>
  <w:num w:numId="19" w16cid:durableId="1888490652">
    <w:abstractNumId w:val="30"/>
  </w:num>
  <w:num w:numId="20" w16cid:durableId="1262641630">
    <w:abstractNumId w:val="25"/>
  </w:num>
  <w:num w:numId="21" w16cid:durableId="811480741">
    <w:abstractNumId w:val="1"/>
  </w:num>
  <w:num w:numId="22" w16cid:durableId="1966740608">
    <w:abstractNumId w:val="10"/>
  </w:num>
  <w:num w:numId="23" w16cid:durableId="1483545147">
    <w:abstractNumId w:val="40"/>
  </w:num>
  <w:num w:numId="24" w16cid:durableId="1216814178">
    <w:abstractNumId w:val="2"/>
  </w:num>
  <w:num w:numId="25" w16cid:durableId="2030764032">
    <w:abstractNumId w:val="14"/>
  </w:num>
  <w:num w:numId="26" w16cid:durableId="950865897">
    <w:abstractNumId w:val="29"/>
  </w:num>
  <w:num w:numId="27" w16cid:durableId="76562103">
    <w:abstractNumId w:val="12"/>
  </w:num>
  <w:num w:numId="28" w16cid:durableId="1680236159">
    <w:abstractNumId w:val="26"/>
  </w:num>
  <w:num w:numId="29" w16cid:durableId="613220632">
    <w:abstractNumId w:val="26"/>
    <w:lvlOverride w:ilvl="0">
      <w:startOverride w:val="1"/>
    </w:lvlOverride>
  </w:num>
  <w:num w:numId="30" w16cid:durableId="353961212">
    <w:abstractNumId w:val="32"/>
  </w:num>
  <w:num w:numId="31" w16cid:durableId="1422146109">
    <w:abstractNumId w:val="31"/>
  </w:num>
  <w:num w:numId="32" w16cid:durableId="76026789">
    <w:abstractNumId w:val="27"/>
  </w:num>
  <w:num w:numId="33" w16cid:durableId="736977085">
    <w:abstractNumId w:val="33"/>
  </w:num>
  <w:num w:numId="34" w16cid:durableId="329991566">
    <w:abstractNumId w:val="8"/>
  </w:num>
  <w:num w:numId="35" w16cid:durableId="899709224">
    <w:abstractNumId w:val="28"/>
  </w:num>
  <w:num w:numId="36" w16cid:durableId="1360275858">
    <w:abstractNumId w:val="35"/>
  </w:num>
  <w:num w:numId="37" w16cid:durableId="760026610">
    <w:abstractNumId w:val="5"/>
  </w:num>
  <w:num w:numId="38" w16cid:durableId="853879843">
    <w:abstractNumId w:val="0"/>
  </w:num>
  <w:num w:numId="39" w16cid:durableId="562835717">
    <w:abstractNumId w:val="22"/>
  </w:num>
  <w:num w:numId="40" w16cid:durableId="28531534">
    <w:abstractNumId w:val="38"/>
  </w:num>
  <w:num w:numId="41" w16cid:durableId="1099448496">
    <w:abstractNumId w:val="37"/>
  </w:num>
  <w:num w:numId="42" w16cid:durableId="61487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6E62"/>
    <w:rsid w:val="00011EFF"/>
    <w:rsid w:val="00013157"/>
    <w:rsid w:val="00017543"/>
    <w:rsid w:val="000203DF"/>
    <w:rsid w:val="00022FC6"/>
    <w:rsid w:val="000252F2"/>
    <w:rsid w:val="0002552E"/>
    <w:rsid w:val="00026CD4"/>
    <w:rsid w:val="00027B1D"/>
    <w:rsid w:val="00030B33"/>
    <w:rsid w:val="0003201E"/>
    <w:rsid w:val="000355BF"/>
    <w:rsid w:val="00036213"/>
    <w:rsid w:val="0003657C"/>
    <w:rsid w:val="00036D65"/>
    <w:rsid w:val="00037629"/>
    <w:rsid w:val="00041A6E"/>
    <w:rsid w:val="00041F22"/>
    <w:rsid w:val="00043D2B"/>
    <w:rsid w:val="00050B5B"/>
    <w:rsid w:val="00052489"/>
    <w:rsid w:val="000526F6"/>
    <w:rsid w:val="00053875"/>
    <w:rsid w:val="00060C50"/>
    <w:rsid w:val="00061D75"/>
    <w:rsid w:val="000620A7"/>
    <w:rsid w:val="000644B7"/>
    <w:rsid w:val="000802D9"/>
    <w:rsid w:val="00080ACA"/>
    <w:rsid w:val="000811DF"/>
    <w:rsid w:val="00082A26"/>
    <w:rsid w:val="00085F81"/>
    <w:rsid w:val="000920A6"/>
    <w:rsid w:val="00092DCC"/>
    <w:rsid w:val="00093E9F"/>
    <w:rsid w:val="00095448"/>
    <w:rsid w:val="000954C4"/>
    <w:rsid w:val="00096F75"/>
    <w:rsid w:val="000A2411"/>
    <w:rsid w:val="000A584E"/>
    <w:rsid w:val="000A5FBF"/>
    <w:rsid w:val="000B10A2"/>
    <w:rsid w:val="000B110B"/>
    <w:rsid w:val="000B12A0"/>
    <w:rsid w:val="000B4078"/>
    <w:rsid w:val="000B5E5D"/>
    <w:rsid w:val="000B73DB"/>
    <w:rsid w:val="000C3390"/>
    <w:rsid w:val="000C3B54"/>
    <w:rsid w:val="000C5617"/>
    <w:rsid w:val="000D0FD7"/>
    <w:rsid w:val="000D12D0"/>
    <w:rsid w:val="000D1754"/>
    <w:rsid w:val="000D48FC"/>
    <w:rsid w:val="000D75E6"/>
    <w:rsid w:val="000D7B4F"/>
    <w:rsid w:val="000E0376"/>
    <w:rsid w:val="000E11E9"/>
    <w:rsid w:val="000E2EB4"/>
    <w:rsid w:val="000E4DCF"/>
    <w:rsid w:val="000E6B5F"/>
    <w:rsid w:val="000F05C3"/>
    <w:rsid w:val="000F4514"/>
    <w:rsid w:val="000F535B"/>
    <w:rsid w:val="00103A6E"/>
    <w:rsid w:val="00106AF6"/>
    <w:rsid w:val="00107671"/>
    <w:rsid w:val="00110866"/>
    <w:rsid w:val="0011238A"/>
    <w:rsid w:val="0011394D"/>
    <w:rsid w:val="00114A1D"/>
    <w:rsid w:val="001151E0"/>
    <w:rsid w:val="00122A54"/>
    <w:rsid w:val="0012700A"/>
    <w:rsid w:val="001304B4"/>
    <w:rsid w:val="00130DAA"/>
    <w:rsid w:val="00131C9B"/>
    <w:rsid w:val="00133429"/>
    <w:rsid w:val="0013373C"/>
    <w:rsid w:val="00134177"/>
    <w:rsid w:val="00141ACF"/>
    <w:rsid w:val="00143720"/>
    <w:rsid w:val="00144057"/>
    <w:rsid w:val="001557ED"/>
    <w:rsid w:val="00156881"/>
    <w:rsid w:val="001574D8"/>
    <w:rsid w:val="00161886"/>
    <w:rsid w:val="00162292"/>
    <w:rsid w:val="00162A45"/>
    <w:rsid w:val="001671CD"/>
    <w:rsid w:val="00167376"/>
    <w:rsid w:val="00171459"/>
    <w:rsid w:val="00177055"/>
    <w:rsid w:val="00177085"/>
    <w:rsid w:val="00182392"/>
    <w:rsid w:val="00194E0C"/>
    <w:rsid w:val="00196A31"/>
    <w:rsid w:val="00197732"/>
    <w:rsid w:val="0019775A"/>
    <w:rsid w:val="001A00AB"/>
    <w:rsid w:val="001A0B01"/>
    <w:rsid w:val="001A14AC"/>
    <w:rsid w:val="001A3F33"/>
    <w:rsid w:val="001A7D02"/>
    <w:rsid w:val="001B1B81"/>
    <w:rsid w:val="001B22D0"/>
    <w:rsid w:val="001B2C8D"/>
    <w:rsid w:val="001B528C"/>
    <w:rsid w:val="001B662F"/>
    <w:rsid w:val="001B6D72"/>
    <w:rsid w:val="001B724A"/>
    <w:rsid w:val="001C1004"/>
    <w:rsid w:val="001C1C47"/>
    <w:rsid w:val="001C3198"/>
    <w:rsid w:val="001C4E51"/>
    <w:rsid w:val="001C5A5E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3F9"/>
    <w:rsid w:val="001E78A0"/>
    <w:rsid w:val="001F36EE"/>
    <w:rsid w:val="001F4D62"/>
    <w:rsid w:val="001F6BDA"/>
    <w:rsid w:val="00200984"/>
    <w:rsid w:val="002031B5"/>
    <w:rsid w:val="00204867"/>
    <w:rsid w:val="00205AD9"/>
    <w:rsid w:val="002073E7"/>
    <w:rsid w:val="00211FB6"/>
    <w:rsid w:val="00213EB1"/>
    <w:rsid w:val="002213F8"/>
    <w:rsid w:val="0022378A"/>
    <w:rsid w:val="00223DC1"/>
    <w:rsid w:val="00226B8E"/>
    <w:rsid w:val="00226DE2"/>
    <w:rsid w:val="002275D5"/>
    <w:rsid w:val="00232DA7"/>
    <w:rsid w:val="002332BE"/>
    <w:rsid w:val="00234289"/>
    <w:rsid w:val="002428FB"/>
    <w:rsid w:val="00244AF8"/>
    <w:rsid w:val="00247DB8"/>
    <w:rsid w:val="00250898"/>
    <w:rsid w:val="00252BCE"/>
    <w:rsid w:val="00264BDB"/>
    <w:rsid w:val="00265CA4"/>
    <w:rsid w:val="002703A2"/>
    <w:rsid w:val="002719BF"/>
    <w:rsid w:val="00271E07"/>
    <w:rsid w:val="00276367"/>
    <w:rsid w:val="00276792"/>
    <w:rsid w:val="0028067D"/>
    <w:rsid w:val="00281606"/>
    <w:rsid w:val="00292444"/>
    <w:rsid w:val="00292D91"/>
    <w:rsid w:val="00294DC7"/>
    <w:rsid w:val="00294FCD"/>
    <w:rsid w:val="002957FB"/>
    <w:rsid w:val="0029640F"/>
    <w:rsid w:val="00296777"/>
    <w:rsid w:val="00297706"/>
    <w:rsid w:val="002A20AF"/>
    <w:rsid w:val="002A2652"/>
    <w:rsid w:val="002A33F3"/>
    <w:rsid w:val="002A4770"/>
    <w:rsid w:val="002B0006"/>
    <w:rsid w:val="002B23E3"/>
    <w:rsid w:val="002B4507"/>
    <w:rsid w:val="002B6F81"/>
    <w:rsid w:val="002C3FE9"/>
    <w:rsid w:val="002C63F4"/>
    <w:rsid w:val="002D2487"/>
    <w:rsid w:val="002D57CC"/>
    <w:rsid w:val="002E3A96"/>
    <w:rsid w:val="002E42BE"/>
    <w:rsid w:val="002E7CD7"/>
    <w:rsid w:val="002F2B92"/>
    <w:rsid w:val="002F485C"/>
    <w:rsid w:val="003027CE"/>
    <w:rsid w:val="00304474"/>
    <w:rsid w:val="00304900"/>
    <w:rsid w:val="00305407"/>
    <w:rsid w:val="00306810"/>
    <w:rsid w:val="00307D08"/>
    <w:rsid w:val="003116F6"/>
    <w:rsid w:val="00312A5C"/>
    <w:rsid w:val="00316195"/>
    <w:rsid w:val="003206D0"/>
    <w:rsid w:val="003207E7"/>
    <w:rsid w:val="00321392"/>
    <w:rsid w:val="00326AF4"/>
    <w:rsid w:val="00327609"/>
    <w:rsid w:val="00335D64"/>
    <w:rsid w:val="00341063"/>
    <w:rsid w:val="00341645"/>
    <w:rsid w:val="00341EE7"/>
    <w:rsid w:val="00345665"/>
    <w:rsid w:val="00353934"/>
    <w:rsid w:val="0035579A"/>
    <w:rsid w:val="00355C29"/>
    <w:rsid w:val="0036010D"/>
    <w:rsid w:val="003602C1"/>
    <w:rsid w:val="0036104D"/>
    <w:rsid w:val="00362080"/>
    <w:rsid w:val="003638B5"/>
    <w:rsid w:val="00370A6A"/>
    <w:rsid w:val="00370E99"/>
    <w:rsid w:val="003771CC"/>
    <w:rsid w:val="0037750B"/>
    <w:rsid w:val="00377978"/>
    <w:rsid w:val="00384A05"/>
    <w:rsid w:val="00385F5E"/>
    <w:rsid w:val="00391A57"/>
    <w:rsid w:val="00392F7E"/>
    <w:rsid w:val="00394054"/>
    <w:rsid w:val="00395A5E"/>
    <w:rsid w:val="00395B50"/>
    <w:rsid w:val="003A0CBE"/>
    <w:rsid w:val="003A3860"/>
    <w:rsid w:val="003B127C"/>
    <w:rsid w:val="003B13FF"/>
    <w:rsid w:val="003B1F59"/>
    <w:rsid w:val="003B1FB2"/>
    <w:rsid w:val="003B3500"/>
    <w:rsid w:val="003C0E2F"/>
    <w:rsid w:val="003C3F16"/>
    <w:rsid w:val="003C4C94"/>
    <w:rsid w:val="003C72D8"/>
    <w:rsid w:val="003D08EA"/>
    <w:rsid w:val="003D0B8D"/>
    <w:rsid w:val="003D4912"/>
    <w:rsid w:val="003D71DD"/>
    <w:rsid w:val="003E0263"/>
    <w:rsid w:val="003E3C34"/>
    <w:rsid w:val="003F2096"/>
    <w:rsid w:val="003F4899"/>
    <w:rsid w:val="00403EF6"/>
    <w:rsid w:val="00416B60"/>
    <w:rsid w:val="0042096F"/>
    <w:rsid w:val="0042258E"/>
    <w:rsid w:val="00423604"/>
    <w:rsid w:val="00423A80"/>
    <w:rsid w:val="00427FAB"/>
    <w:rsid w:val="00430700"/>
    <w:rsid w:val="00432DC0"/>
    <w:rsid w:val="0043354D"/>
    <w:rsid w:val="00434295"/>
    <w:rsid w:val="0044035C"/>
    <w:rsid w:val="00441E15"/>
    <w:rsid w:val="00442316"/>
    <w:rsid w:val="0044509C"/>
    <w:rsid w:val="004528A7"/>
    <w:rsid w:val="00452A67"/>
    <w:rsid w:val="00454566"/>
    <w:rsid w:val="00454E01"/>
    <w:rsid w:val="0045584B"/>
    <w:rsid w:val="00456DBC"/>
    <w:rsid w:val="0045754E"/>
    <w:rsid w:val="00460017"/>
    <w:rsid w:val="00462006"/>
    <w:rsid w:val="00462ECD"/>
    <w:rsid w:val="0046408F"/>
    <w:rsid w:val="00464390"/>
    <w:rsid w:val="00467165"/>
    <w:rsid w:val="00467339"/>
    <w:rsid w:val="00473BC1"/>
    <w:rsid w:val="004755E4"/>
    <w:rsid w:val="00477DC6"/>
    <w:rsid w:val="00484A1A"/>
    <w:rsid w:val="004901E3"/>
    <w:rsid w:val="00497864"/>
    <w:rsid w:val="004A15BD"/>
    <w:rsid w:val="004A1FBE"/>
    <w:rsid w:val="004B2618"/>
    <w:rsid w:val="004B3555"/>
    <w:rsid w:val="004B3AC9"/>
    <w:rsid w:val="004B4DD9"/>
    <w:rsid w:val="004B7834"/>
    <w:rsid w:val="004C2425"/>
    <w:rsid w:val="004C704A"/>
    <w:rsid w:val="004D5F44"/>
    <w:rsid w:val="004E1726"/>
    <w:rsid w:val="004E1813"/>
    <w:rsid w:val="004E1DBE"/>
    <w:rsid w:val="004E7C47"/>
    <w:rsid w:val="004F01AC"/>
    <w:rsid w:val="004F2CDE"/>
    <w:rsid w:val="004F5A18"/>
    <w:rsid w:val="004F6524"/>
    <w:rsid w:val="00502373"/>
    <w:rsid w:val="00506DF6"/>
    <w:rsid w:val="005070AC"/>
    <w:rsid w:val="005118F4"/>
    <w:rsid w:val="005146AF"/>
    <w:rsid w:val="00515722"/>
    <w:rsid w:val="00516179"/>
    <w:rsid w:val="00517615"/>
    <w:rsid w:val="0052033F"/>
    <w:rsid w:val="005213C2"/>
    <w:rsid w:val="0052396B"/>
    <w:rsid w:val="005248E9"/>
    <w:rsid w:val="00524AD8"/>
    <w:rsid w:val="00526045"/>
    <w:rsid w:val="0052672B"/>
    <w:rsid w:val="005275B8"/>
    <w:rsid w:val="0053163F"/>
    <w:rsid w:val="0053548F"/>
    <w:rsid w:val="00535983"/>
    <w:rsid w:val="005405D2"/>
    <w:rsid w:val="005417A8"/>
    <w:rsid w:val="005420E0"/>
    <w:rsid w:val="00542F7F"/>
    <w:rsid w:val="005437D5"/>
    <w:rsid w:val="00543F3C"/>
    <w:rsid w:val="00544699"/>
    <w:rsid w:val="00546F04"/>
    <w:rsid w:val="00555657"/>
    <w:rsid w:val="00557DC4"/>
    <w:rsid w:val="005611C1"/>
    <w:rsid w:val="005654FC"/>
    <w:rsid w:val="0056658F"/>
    <w:rsid w:val="005666C2"/>
    <w:rsid w:val="00566AF4"/>
    <w:rsid w:val="00567052"/>
    <w:rsid w:val="005670F7"/>
    <w:rsid w:val="0057035E"/>
    <w:rsid w:val="00571D90"/>
    <w:rsid w:val="00573132"/>
    <w:rsid w:val="005742AD"/>
    <w:rsid w:val="0057624C"/>
    <w:rsid w:val="0057680A"/>
    <w:rsid w:val="00584D65"/>
    <w:rsid w:val="00586E7B"/>
    <w:rsid w:val="0059037E"/>
    <w:rsid w:val="00593DD4"/>
    <w:rsid w:val="0059526D"/>
    <w:rsid w:val="005969D7"/>
    <w:rsid w:val="005971E6"/>
    <w:rsid w:val="005A1C45"/>
    <w:rsid w:val="005A2DDD"/>
    <w:rsid w:val="005A3517"/>
    <w:rsid w:val="005A6F01"/>
    <w:rsid w:val="005B207D"/>
    <w:rsid w:val="005B5556"/>
    <w:rsid w:val="005B6B6B"/>
    <w:rsid w:val="005C4060"/>
    <w:rsid w:val="005C5534"/>
    <w:rsid w:val="005C57D3"/>
    <w:rsid w:val="005C675F"/>
    <w:rsid w:val="005E18AF"/>
    <w:rsid w:val="005E312E"/>
    <w:rsid w:val="005E4B4C"/>
    <w:rsid w:val="005F0E43"/>
    <w:rsid w:val="005F3348"/>
    <w:rsid w:val="005F46F8"/>
    <w:rsid w:val="005F6890"/>
    <w:rsid w:val="005F7232"/>
    <w:rsid w:val="0060183C"/>
    <w:rsid w:val="006041C6"/>
    <w:rsid w:val="006058AE"/>
    <w:rsid w:val="006104AE"/>
    <w:rsid w:val="00615B3F"/>
    <w:rsid w:val="00622EE8"/>
    <w:rsid w:val="006231FA"/>
    <w:rsid w:val="006311F6"/>
    <w:rsid w:val="00631A92"/>
    <w:rsid w:val="006348F7"/>
    <w:rsid w:val="00636F6E"/>
    <w:rsid w:val="00637249"/>
    <w:rsid w:val="00637374"/>
    <w:rsid w:val="00642EB8"/>
    <w:rsid w:val="006431A2"/>
    <w:rsid w:val="006464AF"/>
    <w:rsid w:val="00650697"/>
    <w:rsid w:val="006506B5"/>
    <w:rsid w:val="00652013"/>
    <w:rsid w:val="0065260E"/>
    <w:rsid w:val="0065408C"/>
    <w:rsid w:val="00654778"/>
    <w:rsid w:val="00660920"/>
    <w:rsid w:val="00666283"/>
    <w:rsid w:val="0066638F"/>
    <w:rsid w:val="006745E1"/>
    <w:rsid w:val="00675CE3"/>
    <w:rsid w:val="006837EA"/>
    <w:rsid w:val="006876B7"/>
    <w:rsid w:val="0068792F"/>
    <w:rsid w:val="00691A22"/>
    <w:rsid w:val="006920CD"/>
    <w:rsid w:val="00692830"/>
    <w:rsid w:val="006966A7"/>
    <w:rsid w:val="00697E78"/>
    <w:rsid w:val="006A0CFB"/>
    <w:rsid w:val="006C1401"/>
    <w:rsid w:val="006C24A0"/>
    <w:rsid w:val="006C35D1"/>
    <w:rsid w:val="006C4F31"/>
    <w:rsid w:val="006C702B"/>
    <w:rsid w:val="006D12F1"/>
    <w:rsid w:val="006D248F"/>
    <w:rsid w:val="006D3E20"/>
    <w:rsid w:val="006D78EB"/>
    <w:rsid w:val="006E008B"/>
    <w:rsid w:val="006E0A09"/>
    <w:rsid w:val="006E2105"/>
    <w:rsid w:val="006E6AD8"/>
    <w:rsid w:val="006F44EF"/>
    <w:rsid w:val="0070684E"/>
    <w:rsid w:val="007131ED"/>
    <w:rsid w:val="00715A20"/>
    <w:rsid w:val="00722B54"/>
    <w:rsid w:val="00726853"/>
    <w:rsid w:val="00726883"/>
    <w:rsid w:val="00727418"/>
    <w:rsid w:val="00730237"/>
    <w:rsid w:val="007302C2"/>
    <w:rsid w:val="00731C43"/>
    <w:rsid w:val="007373F4"/>
    <w:rsid w:val="007408D0"/>
    <w:rsid w:val="00742B6B"/>
    <w:rsid w:val="00742E5D"/>
    <w:rsid w:val="00743A80"/>
    <w:rsid w:val="007477E5"/>
    <w:rsid w:val="00750CCD"/>
    <w:rsid w:val="007510F4"/>
    <w:rsid w:val="0075284E"/>
    <w:rsid w:val="00754403"/>
    <w:rsid w:val="0076127B"/>
    <w:rsid w:val="00762EEF"/>
    <w:rsid w:val="00764B31"/>
    <w:rsid w:val="00776D63"/>
    <w:rsid w:val="00780E11"/>
    <w:rsid w:val="00783F85"/>
    <w:rsid w:val="0078473D"/>
    <w:rsid w:val="007848AA"/>
    <w:rsid w:val="007857F2"/>
    <w:rsid w:val="007924C9"/>
    <w:rsid w:val="007947AE"/>
    <w:rsid w:val="007978D7"/>
    <w:rsid w:val="007B0090"/>
    <w:rsid w:val="007B365D"/>
    <w:rsid w:val="007B4377"/>
    <w:rsid w:val="007B4DAF"/>
    <w:rsid w:val="007B644A"/>
    <w:rsid w:val="007C06C8"/>
    <w:rsid w:val="007C07DE"/>
    <w:rsid w:val="007C4815"/>
    <w:rsid w:val="007C503A"/>
    <w:rsid w:val="007D2349"/>
    <w:rsid w:val="007D2926"/>
    <w:rsid w:val="007D64B8"/>
    <w:rsid w:val="007D6E1B"/>
    <w:rsid w:val="007E00CC"/>
    <w:rsid w:val="007E00F2"/>
    <w:rsid w:val="007E05D5"/>
    <w:rsid w:val="007E3C83"/>
    <w:rsid w:val="007E4D35"/>
    <w:rsid w:val="007E5D94"/>
    <w:rsid w:val="007F187D"/>
    <w:rsid w:val="007F40BE"/>
    <w:rsid w:val="007F43BD"/>
    <w:rsid w:val="007F467F"/>
    <w:rsid w:val="007F47B5"/>
    <w:rsid w:val="007F64D4"/>
    <w:rsid w:val="007F6512"/>
    <w:rsid w:val="007F673F"/>
    <w:rsid w:val="00802BE0"/>
    <w:rsid w:val="008031E4"/>
    <w:rsid w:val="008036D5"/>
    <w:rsid w:val="008045B1"/>
    <w:rsid w:val="00806AEE"/>
    <w:rsid w:val="00807489"/>
    <w:rsid w:val="0080766B"/>
    <w:rsid w:val="0081075A"/>
    <w:rsid w:val="00810F46"/>
    <w:rsid w:val="00812C50"/>
    <w:rsid w:val="00813701"/>
    <w:rsid w:val="00814EF7"/>
    <w:rsid w:val="00815EA7"/>
    <w:rsid w:val="0082012F"/>
    <w:rsid w:val="008218E0"/>
    <w:rsid w:val="00826BA1"/>
    <w:rsid w:val="008354BD"/>
    <w:rsid w:val="00840189"/>
    <w:rsid w:val="008445B6"/>
    <w:rsid w:val="0084682B"/>
    <w:rsid w:val="00850E49"/>
    <w:rsid w:val="00852F35"/>
    <w:rsid w:val="0085402E"/>
    <w:rsid w:val="00856B8C"/>
    <w:rsid w:val="00857F37"/>
    <w:rsid w:val="008618E4"/>
    <w:rsid w:val="00863296"/>
    <w:rsid w:val="008668BC"/>
    <w:rsid w:val="00866BE9"/>
    <w:rsid w:val="00870FE7"/>
    <w:rsid w:val="00872A4F"/>
    <w:rsid w:val="00874108"/>
    <w:rsid w:val="00875E70"/>
    <w:rsid w:val="008830D3"/>
    <w:rsid w:val="00884904"/>
    <w:rsid w:val="0088512D"/>
    <w:rsid w:val="00885DE0"/>
    <w:rsid w:val="008860A5"/>
    <w:rsid w:val="008869B4"/>
    <w:rsid w:val="00887949"/>
    <w:rsid w:val="00892F1E"/>
    <w:rsid w:val="00894FFC"/>
    <w:rsid w:val="00896662"/>
    <w:rsid w:val="00896A7D"/>
    <w:rsid w:val="008970B2"/>
    <w:rsid w:val="008976CD"/>
    <w:rsid w:val="008A145A"/>
    <w:rsid w:val="008A1E8E"/>
    <w:rsid w:val="008A28FB"/>
    <w:rsid w:val="008A5B97"/>
    <w:rsid w:val="008B2911"/>
    <w:rsid w:val="008B3B6E"/>
    <w:rsid w:val="008B48BD"/>
    <w:rsid w:val="008B48F4"/>
    <w:rsid w:val="008B68AB"/>
    <w:rsid w:val="008D09E0"/>
    <w:rsid w:val="008D0A27"/>
    <w:rsid w:val="008D2823"/>
    <w:rsid w:val="008D3101"/>
    <w:rsid w:val="008D33CF"/>
    <w:rsid w:val="008D3B97"/>
    <w:rsid w:val="008D55C6"/>
    <w:rsid w:val="008D6294"/>
    <w:rsid w:val="008D744B"/>
    <w:rsid w:val="008D76C0"/>
    <w:rsid w:val="008E1152"/>
    <w:rsid w:val="008E1308"/>
    <w:rsid w:val="008E1737"/>
    <w:rsid w:val="008E5F46"/>
    <w:rsid w:val="008E687D"/>
    <w:rsid w:val="008E7F1F"/>
    <w:rsid w:val="008F020C"/>
    <w:rsid w:val="008F3088"/>
    <w:rsid w:val="008F5473"/>
    <w:rsid w:val="00901F96"/>
    <w:rsid w:val="00904054"/>
    <w:rsid w:val="00907093"/>
    <w:rsid w:val="00912017"/>
    <w:rsid w:val="00912CC2"/>
    <w:rsid w:val="00914638"/>
    <w:rsid w:val="00914A2D"/>
    <w:rsid w:val="0091774B"/>
    <w:rsid w:val="0092315E"/>
    <w:rsid w:val="00924048"/>
    <w:rsid w:val="00925EB8"/>
    <w:rsid w:val="00927BA5"/>
    <w:rsid w:val="009335AC"/>
    <w:rsid w:val="009362C0"/>
    <w:rsid w:val="009379EF"/>
    <w:rsid w:val="0094795E"/>
    <w:rsid w:val="0095019F"/>
    <w:rsid w:val="00950CB6"/>
    <w:rsid w:val="00952A3A"/>
    <w:rsid w:val="009549D9"/>
    <w:rsid w:val="0095775B"/>
    <w:rsid w:val="009624ED"/>
    <w:rsid w:val="009637BF"/>
    <w:rsid w:val="00963CFA"/>
    <w:rsid w:val="009651CC"/>
    <w:rsid w:val="00965A92"/>
    <w:rsid w:val="00967F70"/>
    <w:rsid w:val="00970B56"/>
    <w:rsid w:val="009718CC"/>
    <w:rsid w:val="0097431F"/>
    <w:rsid w:val="00975453"/>
    <w:rsid w:val="009779B4"/>
    <w:rsid w:val="00986113"/>
    <w:rsid w:val="0098696F"/>
    <w:rsid w:val="009875C9"/>
    <w:rsid w:val="00990758"/>
    <w:rsid w:val="00994592"/>
    <w:rsid w:val="009A04FF"/>
    <w:rsid w:val="009A1AFD"/>
    <w:rsid w:val="009A726F"/>
    <w:rsid w:val="009A77C1"/>
    <w:rsid w:val="009B0E53"/>
    <w:rsid w:val="009B6B7A"/>
    <w:rsid w:val="009B7403"/>
    <w:rsid w:val="009C351D"/>
    <w:rsid w:val="009C4A92"/>
    <w:rsid w:val="009C525C"/>
    <w:rsid w:val="009D1E04"/>
    <w:rsid w:val="009D4867"/>
    <w:rsid w:val="009D6A12"/>
    <w:rsid w:val="009D764F"/>
    <w:rsid w:val="009E7DD4"/>
    <w:rsid w:val="009F01DC"/>
    <w:rsid w:val="009F1006"/>
    <w:rsid w:val="009F2AEF"/>
    <w:rsid w:val="009F6855"/>
    <w:rsid w:val="009F7302"/>
    <w:rsid w:val="00A003CA"/>
    <w:rsid w:val="00A01209"/>
    <w:rsid w:val="00A01C80"/>
    <w:rsid w:val="00A01E9A"/>
    <w:rsid w:val="00A02605"/>
    <w:rsid w:val="00A04068"/>
    <w:rsid w:val="00A1298A"/>
    <w:rsid w:val="00A13C8F"/>
    <w:rsid w:val="00A17CA0"/>
    <w:rsid w:val="00A269B7"/>
    <w:rsid w:val="00A33958"/>
    <w:rsid w:val="00A42796"/>
    <w:rsid w:val="00A5166E"/>
    <w:rsid w:val="00A56EE0"/>
    <w:rsid w:val="00A573BA"/>
    <w:rsid w:val="00A574B8"/>
    <w:rsid w:val="00A615ED"/>
    <w:rsid w:val="00A63A03"/>
    <w:rsid w:val="00A647D0"/>
    <w:rsid w:val="00A71330"/>
    <w:rsid w:val="00A75155"/>
    <w:rsid w:val="00A765CF"/>
    <w:rsid w:val="00A76B5F"/>
    <w:rsid w:val="00A76FDB"/>
    <w:rsid w:val="00A811D4"/>
    <w:rsid w:val="00A84D30"/>
    <w:rsid w:val="00A900EC"/>
    <w:rsid w:val="00A93001"/>
    <w:rsid w:val="00A97C10"/>
    <w:rsid w:val="00AA33F9"/>
    <w:rsid w:val="00AA4639"/>
    <w:rsid w:val="00AA5E3A"/>
    <w:rsid w:val="00AB0D16"/>
    <w:rsid w:val="00AB6CA1"/>
    <w:rsid w:val="00AB7C47"/>
    <w:rsid w:val="00AC0778"/>
    <w:rsid w:val="00AC07B5"/>
    <w:rsid w:val="00AC2A93"/>
    <w:rsid w:val="00AC3D79"/>
    <w:rsid w:val="00AC5C92"/>
    <w:rsid w:val="00AC67C0"/>
    <w:rsid w:val="00AC737B"/>
    <w:rsid w:val="00AD735D"/>
    <w:rsid w:val="00AE382C"/>
    <w:rsid w:val="00AE4042"/>
    <w:rsid w:val="00AE4DA2"/>
    <w:rsid w:val="00AE4EA9"/>
    <w:rsid w:val="00AF09F3"/>
    <w:rsid w:val="00AF0CF2"/>
    <w:rsid w:val="00AF2FBC"/>
    <w:rsid w:val="00AF5207"/>
    <w:rsid w:val="00AF6732"/>
    <w:rsid w:val="00AF7C48"/>
    <w:rsid w:val="00AF7C59"/>
    <w:rsid w:val="00B018C8"/>
    <w:rsid w:val="00B02764"/>
    <w:rsid w:val="00B0543F"/>
    <w:rsid w:val="00B112C6"/>
    <w:rsid w:val="00B14216"/>
    <w:rsid w:val="00B14411"/>
    <w:rsid w:val="00B1554B"/>
    <w:rsid w:val="00B1683A"/>
    <w:rsid w:val="00B1688A"/>
    <w:rsid w:val="00B31221"/>
    <w:rsid w:val="00B318E0"/>
    <w:rsid w:val="00B325AA"/>
    <w:rsid w:val="00B335FF"/>
    <w:rsid w:val="00B3427C"/>
    <w:rsid w:val="00B34B74"/>
    <w:rsid w:val="00B356E1"/>
    <w:rsid w:val="00B356EC"/>
    <w:rsid w:val="00B417D3"/>
    <w:rsid w:val="00B44055"/>
    <w:rsid w:val="00B44178"/>
    <w:rsid w:val="00B45147"/>
    <w:rsid w:val="00B451E2"/>
    <w:rsid w:val="00B461E6"/>
    <w:rsid w:val="00B462FB"/>
    <w:rsid w:val="00B51EEA"/>
    <w:rsid w:val="00B52967"/>
    <w:rsid w:val="00B631E5"/>
    <w:rsid w:val="00B670C7"/>
    <w:rsid w:val="00B709B0"/>
    <w:rsid w:val="00B71B71"/>
    <w:rsid w:val="00B73D0D"/>
    <w:rsid w:val="00B74C35"/>
    <w:rsid w:val="00B80220"/>
    <w:rsid w:val="00B833EF"/>
    <w:rsid w:val="00B83757"/>
    <w:rsid w:val="00B83D34"/>
    <w:rsid w:val="00B874A6"/>
    <w:rsid w:val="00B87AB7"/>
    <w:rsid w:val="00B91D45"/>
    <w:rsid w:val="00B92D45"/>
    <w:rsid w:val="00B93196"/>
    <w:rsid w:val="00B94A5D"/>
    <w:rsid w:val="00B96650"/>
    <w:rsid w:val="00BA0037"/>
    <w:rsid w:val="00BA0839"/>
    <w:rsid w:val="00BA0B07"/>
    <w:rsid w:val="00BA183C"/>
    <w:rsid w:val="00BA6D3B"/>
    <w:rsid w:val="00BB2F27"/>
    <w:rsid w:val="00BB377B"/>
    <w:rsid w:val="00BB604E"/>
    <w:rsid w:val="00BB6D17"/>
    <w:rsid w:val="00BB6DCD"/>
    <w:rsid w:val="00BC0AE5"/>
    <w:rsid w:val="00BC11A5"/>
    <w:rsid w:val="00BC7B77"/>
    <w:rsid w:val="00BC7F2A"/>
    <w:rsid w:val="00BD1A8F"/>
    <w:rsid w:val="00BD40F8"/>
    <w:rsid w:val="00BD5A4F"/>
    <w:rsid w:val="00BF2C47"/>
    <w:rsid w:val="00BF5519"/>
    <w:rsid w:val="00BF5847"/>
    <w:rsid w:val="00BF6EC4"/>
    <w:rsid w:val="00C0239A"/>
    <w:rsid w:val="00C103F8"/>
    <w:rsid w:val="00C1580E"/>
    <w:rsid w:val="00C21FFE"/>
    <w:rsid w:val="00C22B4F"/>
    <w:rsid w:val="00C257C0"/>
    <w:rsid w:val="00C43013"/>
    <w:rsid w:val="00C440F1"/>
    <w:rsid w:val="00C44FC5"/>
    <w:rsid w:val="00C52124"/>
    <w:rsid w:val="00C5267D"/>
    <w:rsid w:val="00C530BB"/>
    <w:rsid w:val="00C559A7"/>
    <w:rsid w:val="00C71FD8"/>
    <w:rsid w:val="00C76E88"/>
    <w:rsid w:val="00C77E98"/>
    <w:rsid w:val="00C846AD"/>
    <w:rsid w:val="00C94549"/>
    <w:rsid w:val="00C95FFE"/>
    <w:rsid w:val="00C96F37"/>
    <w:rsid w:val="00CA2C7C"/>
    <w:rsid w:val="00CA2D4D"/>
    <w:rsid w:val="00CA3668"/>
    <w:rsid w:val="00CA764B"/>
    <w:rsid w:val="00CB1915"/>
    <w:rsid w:val="00CB3B71"/>
    <w:rsid w:val="00CB4FBB"/>
    <w:rsid w:val="00CB56D2"/>
    <w:rsid w:val="00CC0CE0"/>
    <w:rsid w:val="00CC0ECD"/>
    <w:rsid w:val="00CC3DD3"/>
    <w:rsid w:val="00CD1A12"/>
    <w:rsid w:val="00CD1F8D"/>
    <w:rsid w:val="00CD4BC0"/>
    <w:rsid w:val="00CD6F29"/>
    <w:rsid w:val="00CD782B"/>
    <w:rsid w:val="00CD78D6"/>
    <w:rsid w:val="00CE1AF5"/>
    <w:rsid w:val="00CF76A1"/>
    <w:rsid w:val="00D01BDF"/>
    <w:rsid w:val="00D0224C"/>
    <w:rsid w:val="00D02336"/>
    <w:rsid w:val="00D03B12"/>
    <w:rsid w:val="00D0407F"/>
    <w:rsid w:val="00D0748A"/>
    <w:rsid w:val="00D07A56"/>
    <w:rsid w:val="00D229F3"/>
    <w:rsid w:val="00D255D7"/>
    <w:rsid w:val="00D2755F"/>
    <w:rsid w:val="00D30C5E"/>
    <w:rsid w:val="00D31526"/>
    <w:rsid w:val="00D33390"/>
    <w:rsid w:val="00D37227"/>
    <w:rsid w:val="00D44854"/>
    <w:rsid w:val="00D44C11"/>
    <w:rsid w:val="00D4697E"/>
    <w:rsid w:val="00D47629"/>
    <w:rsid w:val="00D50D38"/>
    <w:rsid w:val="00D5161D"/>
    <w:rsid w:val="00D53427"/>
    <w:rsid w:val="00D54A38"/>
    <w:rsid w:val="00D61B6A"/>
    <w:rsid w:val="00D6474A"/>
    <w:rsid w:val="00D7113B"/>
    <w:rsid w:val="00D7285E"/>
    <w:rsid w:val="00D72EC6"/>
    <w:rsid w:val="00D73D98"/>
    <w:rsid w:val="00D73DB5"/>
    <w:rsid w:val="00D80565"/>
    <w:rsid w:val="00D80E71"/>
    <w:rsid w:val="00D841C4"/>
    <w:rsid w:val="00D84329"/>
    <w:rsid w:val="00D8690A"/>
    <w:rsid w:val="00D9185B"/>
    <w:rsid w:val="00D93028"/>
    <w:rsid w:val="00D93F60"/>
    <w:rsid w:val="00D94B97"/>
    <w:rsid w:val="00D95852"/>
    <w:rsid w:val="00D97CDC"/>
    <w:rsid w:val="00DA32BE"/>
    <w:rsid w:val="00DA6C9B"/>
    <w:rsid w:val="00DB065C"/>
    <w:rsid w:val="00DB2F47"/>
    <w:rsid w:val="00DB4790"/>
    <w:rsid w:val="00DB5186"/>
    <w:rsid w:val="00DB691E"/>
    <w:rsid w:val="00DC3F8B"/>
    <w:rsid w:val="00DD2D56"/>
    <w:rsid w:val="00DD6C77"/>
    <w:rsid w:val="00DE1717"/>
    <w:rsid w:val="00DE28D0"/>
    <w:rsid w:val="00DE2B1D"/>
    <w:rsid w:val="00DE2D9E"/>
    <w:rsid w:val="00DE41E7"/>
    <w:rsid w:val="00DE5183"/>
    <w:rsid w:val="00DE53DC"/>
    <w:rsid w:val="00DF364E"/>
    <w:rsid w:val="00E05390"/>
    <w:rsid w:val="00E056C4"/>
    <w:rsid w:val="00E077E0"/>
    <w:rsid w:val="00E07E14"/>
    <w:rsid w:val="00E07EF7"/>
    <w:rsid w:val="00E1077E"/>
    <w:rsid w:val="00E10D8A"/>
    <w:rsid w:val="00E148FF"/>
    <w:rsid w:val="00E16359"/>
    <w:rsid w:val="00E21770"/>
    <w:rsid w:val="00E26241"/>
    <w:rsid w:val="00E274AD"/>
    <w:rsid w:val="00E342BD"/>
    <w:rsid w:val="00E40AAD"/>
    <w:rsid w:val="00E4290A"/>
    <w:rsid w:val="00E432CD"/>
    <w:rsid w:val="00E43CA8"/>
    <w:rsid w:val="00E44789"/>
    <w:rsid w:val="00E46A69"/>
    <w:rsid w:val="00E46D10"/>
    <w:rsid w:val="00E50211"/>
    <w:rsid w:val="00E50455"/>
    <w:rsid w:val="00E50EEE"/>
    <w:rsid w:val="00E51261"/>
    <w:rsid w:val="00E54688"/>
    <w:rsid w:val="00E611D2"/>
    <w:rsid w:val="00E6762A"/>
    <w:rsid w:val="00E76167"/>
    <w:rsid w:val="00E8634E"/>
    <w:rsid w:val="00E90F47"/>
    <w:rsid w:val="00E91F79"/>
    <w:rsid w:val="00E92025"/>
    <w:rsid w:val="00E94365"/>
    <w:rsid w:val="00EA75B2"/>
    <w:rsid w:val="00EA7649"/>
    <w:rsid w:val="00EA7E2F"/>
    <w:rsid w:val="00EB0272"/>
    <w:rsid w:val="00EB31C9"/>
    <w:rsid w:val="00EB553B"/>
    <w:rsid w:val="00EC05C5"/>
    <w:rsid w:val="00EC0BF6"/>
    <w:rsid w:val="00EC45CF"/>
    <w:rsid w:val="00ED1826"/>
    <w:rsid w:val="00ED2072"/>
    <w:rsid w:val="00ED2670"/>
    <w:rsid w:val="00ED32B3"/>
    <w:rsid w:val="00ED3880"/>
    <w:rsid w:val="00ED3EFF"/>
    <w:rsid w:val="00ED47DD"/>
    <w:rsid w:val="00ED5999"/>
    <w:rsid w:val="00ED6279"/>
    <w:rsid w:val="00ED7C7A"/>
    <w:rsid w:val="00EE09E6"/>
    <w:rsid w:val="00EE4768"/>
    <w:rsid w:val="00EF14DB"/>
    <w:rsid w:val="00EF4520"/>
    <w:rsid w:val="00EF4FB4"/>
    <w:rsid w:val="00EF568F"/>
    <w:rsid w:val="00EF6AFD"/>
    <w:rsid w:val="00F05165"/>
    <w:rsid w:val="00F05C87"/>
    <w:rsid w:val="00F10A9A"/>
    <w:rsid w:val="00F15DB3"/>
    <w:rsid w:val="00F15ED7"/>
    <w:rsid w:val="00F21C65"/>
    <w:rsid w:val="00F23D08"/>
    <w:rsid w:val="00F26C5A"/>
    <w:rsid w:val="00F2791E"/>
    <w:rsid w:val="00F27E88"/>
    <w:rsid w:val="00F31118"/>
    <w:rsid w:val="00F32606"/>
    <w:rsid w:val="00F35C42"/>
    <w:rsid w:val="00F35D6B"/>
    <w:rsid w:val="00F40410"/>
    <w:rsid w:val="00F4141E"/>
    <w:rsid w:val="00F45C99"/>
    <w:rsid w:val="00F47069"/>
    <w:rsid w:val="00F507AB"/>
    <w:rsid w:val="00F54050"/>
    <w:rsid w:val="00F54ECB"/>
    <w:rsid w:val="00F55845"/>
    <w:rsid w:val="00F5600F"/>
    <w:rsid w:val="00F60676"/>
    <w:rsid w:val="00F72588"/>
    <w:rsid w:val="00F757B2"/>
    <w:rsid w:val="00F77A22"/>
    <w:rsid w:val="00F802E5"/>
    <w:rsid w:val="00F8593F"/>
    <w:rsid w:val="00F86367"/>
    <w:rsid w:val="00F94285"/>
    <w:rsid w:val="00F95BCF"/>
    <w:rsid w:val="00F963BB"/>
    <w:rsid w:val="00F97659"/>
    <w:rsid w:val="00F97BF1"/>
    <w:rsid w:val="00F97CC1"/>
    <w:rsid w:val="00FA1816"/>
    <w:rsid w:val="00FA24B6"/>
    <w:rsid w:val="00FA4702"/>
    <w:rsid w:val="00FA4816"/>
    <w:rsid w:val="00FA53F5"/>
    <w:rsid w:val="00FA77DA"/>
    <w:rsid w:val="00FB0063"/>
    <w:rsid w:val="00FB0160"/>
    <w:rsid w:val="00FB38DB"/>
    <w:rsid w:val="00FC2102"/>
    <w:rsid w:val="00FC31D3"/>
    <w:rsid w:val="00FC5D7E"/>
    <w:rsid w:val="00FC6E49"/>
    <w:rsid w:val="00FD201F"/>
    <w:rsid w:val="00FD28CD"/>
    <w:rsid w:val="00FD338B"/>
    <w:rsid w:val="00FD4EC8"/>
    <w:rsid w:val="00FD6BDD"/>
    <w:rsid w:val="00FD727A"/>
    <w:rsid w:val="00FE0CF5"/>
    <w:rsid w:val="00FE3953"/>
    <w:rsid w:val="00FE5FB4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7B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F4"/>
    <w:pPr>
      <w:keepNext/>
      <w:keepLines/>
      <w:numPr>
        <w:numId w:val="28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B48F4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1B7A-1C81-48AF-8652-893718D2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ECEN-361-Lab-Instruction-Template</Template>
  <TotalTime>1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Watson, Lynn</cp:lastModifiedBy>
  <cp:revision>2</cp:revision>
  <cp:lastPrinted>2023-08-30T03:01:00Z</cp:lastPrinted>
  <dcterms:created xsi:type="dcterms:W3CDTF">2023-09-13T03:26:00Z</dcterms:created>
  <dcterms:modified xsi:type="dcterms:W3CDTF">2023-09-13T03:26:00Z</dcterms:modified>
</cp:coreProperties>
</file>