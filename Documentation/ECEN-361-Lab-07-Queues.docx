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FEB8" w14:textId="6713CBD6" w:rsidR="00754403" w:rsidRPr="00403EF6" w:rsidRDefault="003E0263" w:rsidP="00A33958">
      <w:pPr>
        <w:pStyle w:val="Title"/>
        <w:jc w:val="right"/>
      </w:pPr>
      <w:r>
        <w:t>ECEN-</w:t>
      </w:r>
      <w:proofErr w:type="gramStart"/>
      <w:r>
        <w:t xml:space="preserve">361  </w:t>
      </w:r>
      <w:r w:rsidR="00754403" w:rsidRPr="00403EF6">
        <w:t>Lab</w:t>
      </w:r>
      <w:proofErr w:type="gramEnd"/>
      <w:r w:rsidR="00754403" w:rsidRPr="00403EF6">
        <w:t>-0</w:t>
      </w:r>
      <w:r w:rsidR="004A1CC3">
        <w:t>7</w:t>
      </w:r>
      <w:r w:rsidR="00754403" w:rsidRPr="00403EF6">
        <w:t>:</w:t>
      </w:r>
      <w:r w:rsidR="004A1CC3">
        <w:t>Queues and IPC</w:t>
      </w:r>
    </w:p>
    <w:p w14:paraId="3BD9FA05" w14:textId="0FE32C81" w:rsidR="001574D8" w:rsidRDefault="001574D8" w:rsidP="002B6F81">
      <w:pPr>
        <w:pStyle w:val="Heading1"/>
      </w:pPr>
    </w:p>
    <w:p w14:paraId="54B07129" w14:textId="7B2B0235" w:rsidR="001574D8" w:rsidRPr="002703A2" w:rsidRDefault="001574D8" w:rsidP="002B6F81">
      <w:pPr>
        <w:pStyle w:val="Heading1"/>
        <w:rPr>
          <w:color w:val="FF0000"/>
        </w:rPr>
      </w:pPr>
      <w:r>
        <w:t>NAME</w:t>
      </w:r>
      <w:r w:rsidRPr="002703A2">
        <w:rPr>
          <w:color w:val="FF0000"/>
        </w:rPr>
        <w:t>:</w:t>
      </w:r>
      <w:r w:rsidR="002703A2">
        <w:rPr>
          <w:color w:val="FF0000"/>
        </w:rPr>
        <w:tab/>
      </w:r>
      <w:r w:rsidRPr="002703A2">
        <w:rPr>
          <w:color w:val="FF0000"/>
        </w:rPr>
        <w:t xml:space="preserve"> ___________________________________</w:t>
      </w:r>
    </w:p>
    <w:p w14:paraId="11DCA739" w14:textId="6DACE726" w:rsidR="00754403" w:rsidRDefault="00754403" w:rsidP="002B6F81">
      <w:pPr>
        <w:pStyle w:val="Heading1"/>
      </w:pPr>
      <w:r w:rsidRPr="002B6F81">
        <w:t>Introduction</w:t>
      </w:r>
      <w:r w:rsidR="001E03E1">
        <w:t xml:space="preserve"> and Objective</w:t>
      </w:r>
      <w:r w:rsidR="007848AA">
        <w:t>s</w:t>
      </w:r>
      <w:r w:rsidR="001E03E1">
        <w:t xml:space="preserve"> of the Lab</w:t>
      </w:r>
    </w:p>
    <w:p w14:paraId="09AC7BD6" w14:textId="22F794A7" w:rsidR="00567052" w:rsidRDefault="004A1CC3" w:rsidP="00CC3DD3">
      <w:pPr>
        <w:tabs>
          <w:tab w:val="left" w:pos="4140"/>
        </w:tabs>
      </w:pPr>
      <w:r>
        <w:t>This lab will introduce the concept of interprocess communication mechanisms, particularly queues and task messages.  This will be done in the framework of FreeRTOS middleware as supplied by the STM32 ecosystem.</w:t>
      </w:r>
    </w:p>
    <w:p w14:paraId="3C9F455E" w14:textId="77777777" w:rsidR="004A1CC3" w:rsidRDefault="004A1CC3" w:rsidP="00CC3DD3">
      <w:pPr>
        <w:tabs>
          <w:tab w:val="left" w:pos="4140"/>
        </w:tabs>
      </w:pPr>
    </w:p>
    <w:p w14:paraId="39A15D0E" w14:textId="77777777" w:rsidR="004A1CC3" w:rsidRDefault="004A1CC3" w:rsidP="004A1CC3">
      <w:pPr>
        <w:tabs>
          <w:tab w:val="left" w:pos="4140"/>
        </w:tabs>
      </w:pPr>
      <w:r>
        <w:t>Queues</w:t>
      </w:r>
    </w:p>
    <w:p w14:paraId="5D931F9F" w14:textId="0DAD5746" w:rsidR="004A1CC3" w:rsidRDefault="004A1CC3" w:rsidP="004A1CC3">
      <w:pPr>
        <w:tabs>
          <w:tab w:val="left" w:pos="4140"/>
        </w:tabs>
      </w:pPr>
      <w:r>
        <w:t xml:space="preserve">Queues are a well-known data structure, serving a FIFO strategy to store/forward data.  The student has likely programmed with queues in other classes.  We take this data structure and move it into an environment where access to the queue is available multiple producers (tasks that add to the queue), and consumers (tasks that take first-off data from the queue.)  Simple everyday analogous systems utilizing this type of structure can be seen in many operations:   A tech-support call-center </w:t>
      </w:r>
      <w:r w:rsidR="000D6AB8">
        <w:t>producing</w:t>
      </w:r>
      <w:r>
        <w:t xml:space="preserve"> many incoming calls at a time, putting them in the queue to be help for service, while many </w:t>
      </w:r>
      <w:r w:rsidR="000D6AB8">
        <w:t>operators pull the calls off to consume and process them.</w:t>
      </w:r>
    </w:p>
    <w:p w14:paraId="7F28AE5E" w14:textId="77777777" w:rsidR="000D6AB8" w:rsidRDefault="000D6AB8" w:rsidP="004A1CC3">
      <w:pPr>
        <w:tabs>
          <w:tab w:val="left" w:pos="4140"/>
        </w:tabs>
      </w:pPr>
    </w:p>
    <w:p w14:paraId="034CC93F" w14:textId="0571C919" w:rsidR="000D6AB8" w:rsidRDefault="000D6AB8" w:rsidP="004A1CC3">
      <w:pPr>
        <w:tabs>
          <w:tab w:val="left" w:pos="4140"/>
        </w:tabs>
      </w:pPr>
      <w:r>
        <w:t xml:space="preserve">In FreeRTOS, the queue structure is global in nature, and available to be written-to and read-from </w:t>
      </w:r>
      <w:proofErr w:type="gramStart"/>
      <w:r>
        <w:t>most</w:t>
      </w:r>
      <w:proofErr w:type="gramEnd"/>
      <w:r>
        <w:t xml:space="preserve"> any other process.  In general processes will be dedicated to </w:t>
      </w:r>
      <w:proofErr w:type="gramStart"/>
      <w:r>
        <w:t>handing</w:t>
      </w:r>
      <w:proofErr w:type="gramEnd"/>
      <w:r>
        <w:t xml:space="preserve"> one or the other operation – either producing or consuming.   Events (</w:t>
      </w:r>
      <w:proofErr w:type="gramStart"/>
      <w:r>
        <w:t>interrupts</w:t>
      </w:r>
      <w:proofErr w:type="gramEnd"/>
      <w:r>
        <w:t>) can be setup to signal on various states of the queue:  EMPTY, FULL, FILLED-to-a-LEVEL, etc. can a be the source of interrupts and exceptions in processing.</w:t>
      </w:r>
    </w:p>
    <w:p w14:paraId="03BA161E" w14:textId="77777777" w:rsidR="000D6AB8" w:rsidRDefault="000D6AB8" w:rsidP="004A1CC3">
      <w:pPr>
        <w:tabs>
          <w:tab w:val="left" w:pos="4140"/>
        </w:tabs>
      </w:pPr>
    </w:p>
    <w:p w14:paraId="27EDFD50" w14:textId="67AC9C48" w:rsidR="000D6AB8" w:rsidRDefault="000D6AB8" w:rsidP="004A1CC3">
      <w:pPr>
        <w:tabs>
          <w:tab w:val="left" w:pos="4140"/>
        </w:tabs>
      </w:pPr>
      <w:r>
        <w:t xml:space="preserve">For this lab we will build a small </w:t>
      </w:r>
      <w:r w:rsidR="00EF701A">
        <w:t>queue pipeline with three producers, and 1 consumer.  Elements that go into the queue pipeline from the superset of all ASCII characters, but each producer has the unique quality that they deliver only subsets of the full character set, so:</w:t>
      </w:r>
    </w:p>
    <w:p w14:paraId="3408DD9F" w14:textId="77777777" w:rsidR="00EF701A" w:rsidRDefault="00EF701A" w:rsidP="004A1CC3">
      <w:pPr>
        <w:tabs>
          <w:tab w:val="left" w:pos="4140"/>
        </w:tabs>
      </w:pPr>
    </w:p>
    <w:p w14:paraId="614056E6" w14:textId="4671E2D1" w:rsidR="00EF701A" w:rsidRDefault="00EF701A" w:rsidP="004A1CC3">
      <w:pPr>
        <w:tabs>
          <w:tab w:val="left" w:pos="4140"/>
        </w:tabs>
      </w:pPr>
      <w:r>
        <w:t>Producer</w:t>
      </w:r>
      <w:r w:rsidR="00B40269">
        <w:t>s</w:t>
      </w:r>
    </w:p>
    <w:p w14:paraId="423E4D0E" w14:textId="2E28BDD0" w:rsidR="00B40269" w:rsidRDefault="00B40269" w:rsidP="00B40269">
      <w:pPr>
        <w:pStyle w:val="ListParagraph"/>
        <w:numPr>
          <w:ilvl w:val="0"/>
          <w:numId w:val="43"/>
        </w:numPr>
        <w:tabs>
          <w:tab w:val="left" w:pos="4590"/>
        </w:tabs>
      </w:pPr>
      <w:r>
        <w:t>Random lowercase letters [</w:t>
      </w:r>
      <w:proofErr w:type="spellStart"/>
      <w:proofErr w:type="gramStart"/>
      <w:r>
        <w:t>a..z</w:t>
      </w:r>
      <w:proofErr w:type="spellEnd"/>
      <w:proofErr w:type="gramEnd"/>
      <w:r>
        <w:t>]</w:t>
      </w:r>
      <w:r>
        <w:tab/>
        <w:t>One character issued per 400mS</w:t>
      </w:r>
    </w:p>
    <w:p w14:paraId="3C253276" w14:textId="0120C61E" w:rsidR="00B40269" w:rsidRDefault="00B40269" w:rsidP="00B40269">
      <w:pPr>
        <w:pStyle w:val="ListParagraph"/>
        <w:numPr>
          <w:ilvl w:val="0"/>
          <w:numId w:val="43"/>
        </w:numPr>
        <w:tabs>
          <w:tab w:val="left" w:pos="4590"/>
        </w:tabs>
      </w:pPr>
      <w:r>
        <w:t xml:space="preserve">Random symbols, punctuation, etc. </w:t>
      </w:r>
      <w:proofErr w:type="gramStart"/>
      <w:r>
        <w:t>[!..</w:t>
      </w:r>
      <w:proofErr w:type="gramEnd"/>
      <w:r>
        <w:t>=]</w:t>
      </w:r>
      <w:r>
        <w:tab/>
        <w:t>One character issued per 700mS</w:t>
      </w:r>
    </w:p>
    <w:p w14:paraId="17919D83" w14:textId="7CC0A55D" w:rsidR="00B40269" w:rsidRDefault="00B40269" w:rsidP="00B40269">
      <w:pPr>
        <w:pStyle w:val="ListParagraph"/>
        <w:numPr>
          <w:ilvl w:val="0"/>
          <w:numId w:val="43"/>
        </w:numPr>
        <w:tabs>
          <w:tab w:val="left" w:pos="4590"/>
        </w:tabs>
      </w:pPr>
      <w:r>
        <w:t>Typed Uppercase Letters (from keyboard – PuTTY)</w:t>
      </w:r>
      <w:r>
        <w:tab/>
        <w:t xml:space="preserve">One character per keystroke – about </w:t>
      </w:r>
      <w:proofErr w:type="gramStart"/>
      <w:r>
        <w:t>200mS</w:t>
      </w:r>
      <w:proofErr w:type="gramEnd"/>
    </w:p>
    <w:p w14:paraId="41E5B2E9" w14:textId="45456F67" w:rsidR="00B40269" w:rsidRDefault="00B40269" w:rsidP="00B40269">
      <w:pPr>
        <w:tabs>
          <w:tab w:val="left" w:pos="4590"/>
        </w:tabs>
      </w:pPr>
      <w:r>
        <w:t>Consumer:</w:t>
      </w:r>
    </w:p>
    <w:p w14:paraId="4E66453D" w14:textId="5CEFF37C" w:rsidR="00860CE4" w:rsidRDefault="00B40269" w:rsidP="00B40269">
      <w:pPr>
        <w:pStyle w:val="ListParagraph"/>
        <w:numPr>
          <w:ilvl w:val="0"/>
          <w:numId w:val="44"/>
        </w:numPr>
        <w:tabs>
          <w:tab w:val="left" w:pos="4590"/>
        </w:tabs>
      </w:pPr>
      <w:r>
        <w:t>Reads the queue once every second and display</w:t>
      </w:r>
      <w:r w:rsidR="00860CE4">
        <w:t>s:</w:t>
      </w:r>
      <w:r w:rsidR="00860CE4">
        <w:tab/>
      </w:r>
    </w:p>
    <w:p w14:paraId="2939B5CE" w14:textId="58FB1746" w:rsidR="00860CE4" w:rsidRDefault="00860CE4" w:rsidP="00860CE4">
      <w:pPr>
        <w:pStyle w:val="ListParagraph"/>
        <w:numPr>
          <w:ilvl w:val="1"/>
          <w:numId w:val="44"/>
        </w:numPr>
        <w:tabs>
          <w:tab w:val="left" w:pos="4590"/>
        </w:tabs>
      </w:pPr>
      <w:r>
        <w:t xml:space="preserve">Number of bytes left on the queue or empty “----” or </w:t>
      </w:r>
      <w:proofErr w:type="spellStart"/>
      <w:proofErr w:type="gramStart"/>
      <w:r>
        <w:t>FuLL</w:t>
      </w:r>
      <w:proofErr w:type="spellEnd"/>
      <w:proofErr w:type="gramEnd"/>
      <w:r>
        <w:t>”</w:t>
      </w:r>
    </w:p>
    <w:p w14:paraId="580C919E" w14:textId="600E6848" w:rsidR="00860CE4" w:rsidRDefault="00860CE4" w:rsidP="00860CE4">
      <w:pPr>
        <w:pStyle w:val="ListParagraph"/>
        <w:numPr>
          <w:ilvl w:val="1"/>
          <w:numId w:val="44"/>
        </w:numPr>
        <w:tabs>
          <w:tab w:val="left" w:pos="4590"/>
        </w:tabs>
      </w:pPr>
      <w:r>
        <w:t>The state of the queue on the TTY Terminal (PuTTY)</w:t>
      </w:r>
    </w:p>
    <w:p w14:paraId="67FC49C4" w14:textId="549BAFDC" w:rsidR="00860CE4" w:rsidRDefault="00957568">
      <w:pPr>
        <w:spacing w:after="160" w:line="259" w:lineRule="auto"/>
        <w:jc w:val="left"/>
      </w:pPr>
      <w:r>
        <w:t>Follows is a simple diagram of a queue being fed by all three sources.  It’s not quite full and no priority scheme is implemented between the producing tasks.</w:t>
      </w:r>
    </w:p>
    <w:p w14:paraId="1E1183EF" w14:textId="55ADE76A" w:rsidR="00860CE4" w:rsidRDefault="00957568">
      <w:pPr>
        <w:spacing w:after="160" w:line="259" w:lineRule="auto"/>
        <w:jc w:val="left"/>
      </w:pPr>
      <w:r>
        <w:rPr>
          <w:noProof/>
        </w:rPr>
        <w:lastRenderedPageBreak/>
        <w:drawing>
          <wp:anchor distT="0" distB="0" distL="114300" distR="114300" simplePos="0" relativeHeight="251676680" behindDoc="1" locked="0" layoutInCell="1" allowOverlap="1" wp14:anchorId="1F4269BC" wp14:editId="495F0B7B">
            <wp:simplePos x="0" y="0"/>
            <wp:positionH relativeFrom="margin">
              <wp:posOffset>-142875</wp:posOffset>
            </wp:positionH>
            <wp:positionV relativeFrom="paragraph">
              <wp:posOffset>160020</wp:posOffset>
            </wp:positionV>
            <wp:extent cx="6858000" cy="3613150"/>
            <wp:effectExtent l="0" t="0" r="0" b="6350"/>
            <wp:wrapTight wrapText="bothSides">
              <wp:wrapPolygon edited="0">
                <wp:start x="0" y="0"/>
                <wp:lineTo x="0" y="21524"/>
                <wp:lineTo x="21540" y="21524"/>
                <wp:lineTo x="21540" y="0"/>
                <wp:lineTo x="0" y="0"/>
              </wp:wrapPolygon>
            </wp:wrapTight>
            <wp:docPr id="2082487048" name="Picture 2082487048" descr="A diagram of a computer code&#10;&#10;Description automatically generated">
              <a:extLst xmlns:a="http://schemas.openxmlformats.org/drawingml/2006/main">
                <a:ext uri="{FF2B5EF4-FFF2-40B4-BE49-F238E27FC236}">
                  <a16:creationId xmlns:a16="http://schemas.microsoft.com/office/drawing/2014/main" id="{56096A49-DC32-D170-A85D-E13AF93673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87048" name="Picture 2082487048" descr="A diagram of a computer code&#10;&#10;Description automatically generated">
                      <a:extLst>
                        <a:ext uri="{FF2B5EF4-FFF2-40B4-BE49-F238E27FC236}">
                          <a16:creationId xmlns:a16="http://schemas.microsoft.com/office/drawing/2014/main" id="{56096A49-DC32-D170-A85D-E13AF936731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613150"/>
                    </a:xfrm>
                    <a:prstGeom prst="rect">
                      <a:avLst/>
                    </a:prstGeom>
                  </pic:spPr>
                </pic:pic>
              </a:graphicData>
            </a:graphic>
            <wp14:sizeRelH relativeFrom="page">
              <wp14:pctWidth>0</wp14:pctWidth>
            </wp14:sizeRelH>
            <wp14:sizeRelV relativeFrom="page">
              <wp14:pctHeight>0</wp14:pctHeight>
            </wp14:sizeRelV>
          </wp:anchor>
        </w:drawing>
      </w:r>
      <w:proofErr w:type="gramStart"/>
      <w:r w:rsidR="00FA4AA5">
        <w:t>Color</w:t>
      </w:r>
      <w:proofErr w:type="gramEnd"/>
      <w:r w:rsidR="00FA4AA5">
        <w:t>-coding of the item shown in the queue corresponds with the source of that item.</w:t>
      </w:r>
    </w:p>
    <w:p w14:paraId="794AE22A" w14:textId="18F3C870" w:rsidR="00860CE4" w:rsidRDefault="00957568" w:rsidP="00957568">
      <w:pPr>
        <w:spacing w:after="160" w:line="259" w:lineRule="auto"/>
        <w:jc w:val="left"/>
      </w:pPr>
      <w:r>
        <w:t xml:space="preserve">There is also control on the </w:t>
      </w:r>
      <w:proofErr w:type="gramStart"/>
      <w:r>
        <w:t>production</w:t>
      </w:r>
      <w:r w:rsidR="00FA4AA5">
        <w:t>:</w:t>
      </w:r>
      <w:r>
        <w:t>.</w:t>
      </w:r>
      <w:proofErr w:type="gramEnd"/>
      <w:r w:rsidR="00FA4AA5">
        <w:t xml:space="preserve"> </w:t>
      </w:r>
      <w:r>
        <w:t xml:space="preserve">A dedicated button </w:t>
      </w:r>
      <w:proofErr w:type="gramStart"/>
      <w:r>
        <w:t>start</w:t>
      </w:r>
      <w:proofErr w:type="gramEnd"/>
      <w:r>
        <w:t xml:space="preserve">/stops each of the following producers. </w:t>
      </w:r>
    </w:p>
    <w:p w14:paraId="51871A9E" w14:textId="06C58C63" w:rsidR="00957568" w:rsidRDefault="00957568" w:rsidP="00957568">
      <w:pPr>
        <w:pStyle w:val="ListParagraph"/>
        <w:numPr>
          <w:ilvl w:val="0"/>
          <w:numId w:val="45"/>
        </w:numPr>
        <w:spacing w:after="160" w:line="259" w:lineRule="auto"/>
        <w:jc w:val="left"/>
      </w:pPr>
      <w:r>
        <w:t>The Random Character Producing Task</w:t>
      </w:r>
      <w:r w:rsidR="003E4954">
        <w:tab/>
      </w:r>
      <w:r w:rsidR="003E4954">
        <w:tab/>
      </w:r>
      <w:r w:rsidR="003E4954">
        <w:tab/>
        <w:t>Button_1</w:t>
      </w:r>
      <w:r w:rsidR="00FA4AA5">
        <w:sym w:font="Wingdings" w:char="F0E0"/>
      </w:r>
      <w:r w:rsidR="00FA4AA5">
        <w:t xml:space="preserve"> </w:t>
      </w:r>
      <w:r w:rsidR="003E4954">
        <w:t>Start/Stop</w:t>
      </w:r>
    </w:p>
    <w:p w14:paraId="355D8D1E" w14:textId="251B4AD8" w:rsidR="00957568" w:rsidRDefault="00957568" w:rsidP="00957568">
      <w:pPr>
        <w:pStyle w:val="ListParagraph"/>
        <w:numPr>
          <w:ilvl w:val="0"/>
          <w:numId w:val="45"/>
        </w:numPr>
        <w:spacing w:after="160" w:line="259" w:lineRule="auto"/>
        <w:jc w:val="left"/>
      </w:pPr>
      <w:r>
        <w:t>The Random lowercase number Production Task</w:t>
      </w:r>
      <w:r w:rsidR="003E4954">
        <w:tab/>
      </w:r>
      <w:r w:rsidR="003E4954">
        <w:tab/>
        <w:t xml:space="preserve">Button_2 </w:t>
      </w:r>
      <w:r w:rsidR="003E4954">
        <w:sym w:font="Wingdings" w:char="F0E0"/>
      </w:r>
      <w:r w:rsidR="003E4954">
        <w:t xml:space="preserve"> Start/Stop</w:t>
      </w:r>
    </w:p>
    <w:p w14:paraId="6D41FBB8" w14:textId="287217F1" w:rsidR="00860CE4" w:rsidRDefault="00FA4AA5">
      <w:pPr>
        <w:spacing w:after="160" w:line="259" w:lineRule="auto"/>
        <w:jc w:val="left"/>
      </w:pPr>
      <w:r>
        <w:t>T</w:t>
      </w:r>
      <w:r w:rsidR="00957568">
        <w:t>he consumer is an outputting process who waits for data availability then sends that data to the USART2 out.  (USB TTY via PuTTY).</w:t>
      </w:r>
    </w:p>
    <w:p w14:paraId="08688A38" w14:textId="28B5AB59" w:rsidR="00957568" w:rsidRDefault="00957568">
      <w:pPr>
        <w:spacing w:after="160" w:line="259" w:lineRule="auto"/>
        <w:jc w:val="left"/>
      </w:pPr>
    </w:p>
    <w:p w14:paraId="3E7F68F0" w14:textId="6032CDF2" w:rsidR="00860CE4" w:rsidRDefault="00FA4AA5">
      <w:pPr>
        <w:spacing w:after="160" w:line="259" w:lineRule="auto"/>
        <w:jc w:val="left"/>
      </w:pPr>
      <w:r>
        <w:t>Note that keystrokes typed into the UART keyboard (via the TTY Terminal) are ‘filtered’ before being put onto the queue.  This type of pre-processing Is typical and could be likened to a real-world example of a tech-support site sending customers with different types of issues into different waiting queues.</w:t>
      </w:r>
    </w:p>
    <w:p w14:paraId="46AD0C31" w14:textId="0049D765" w:rsidR="00FA4AA5" w:rsidRDefault="00FA4AA5">
      <w:pPr>
        <w:spacing w:after="160" w:line="259" w:lineRule="auto"/>
        <w:jc w:val="left"/>
      </w:pPr>
      <w:r>
        <w:t xml:space="preserve">In this code, all keystrokes typed are checked to see that they are strictly alphabetic [‘A’ … ‘z’] and then added to the queue only as uppercase.  This allows us to determine the source of the item in the queue, by the type of data:   uppercase, lowercase, and </w:t>
      </w:r>
      <w:proofErr w:type="gramStart"/>
      <w:r>
        <w:t>special-characters</w:t>
      </w:r>
      <w:proofErr w:type="gramEnd"/>
      <w:r>
        <w:t xml:space="preserve"> all can come only from their unique source producer.</w:t>
      </w:r>
    </w:p>
    <w:p w14:paraId="73C31D2C" w14:textId="77F67530" w:rsidR="00860CE4" w:rsidRDefault="00860CE4">
      <w:pPr>
        <w:spacing w:after="160" w:line="259" w:lineRule="auto"/>
        <w:jc w:val="left"/>
      </w:pPr>
    </w:p>
    <w:p w14:paraId="691B911F" w14:textId="0C67D8C8" w:rsidR="00860CE4" w:rsidRDefault="00860CE4">
      <w:pPr>
        <w:spacing w:after="160" w:line="259" w:lineRule="auto"/>
        <w:jc w:val="left"/>
      </w:pPr>
    </w:p>
    <w:p w14:paraId="1CFFA4B1" w14:textId="77777777" w:rsidR="00860CE4" w:rsidRDefault="00860CE4">
      <w:pPr>
        <w:spacing w:after="160" w:line="259" w:lineRule="auto"/>
        <w:jc w:val="left"/>
      </w:pPr>
    </w:p>
    <w:p w14:paraId="5BBC1543" w14:textId="03705C50" w:rsidR="00860CE4" w:rsidRDefault="00860CE4">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907F47F" w14:textId="594C35E2" w:rsidR="002B6F81" w:rsidRDefault="005611C1" w:rsidP="009362C0">
      <w:pPr>
        <w:pStyle w:val="Heading1"/>
      </w:pPr>
      <w:r>
        <w:lastRenderedPageBreak/>
        <w:t xml:space="preserve">Lab </w:t>
      </w:r>
      <w:r w:rsidR="008E7F1F">
        <w:t>Instructions</w:t>
      </w:r>
    </w:p>
    <w:p w14:paraId="195812D7" w14:textId="7402C4B4" w:rsidR="00EE62B7" w:rsidRDefault="00EE62B7" w:rsidP="00EE62B7">
      <w:pPr>
        <w:pStyle w:val="Heading2"/>
      </w:pPr>
      <w:r>
        <w:t xml:space="preserve">Examine the existing code and </w:t>
      </w:r>
      <w:proofErr w:type="gramStart"/>
      <w:r>
        <w:t>operation</w:t>
      </w:r>
      <w:proofErr w:type="gramEnd"/>
    </w:p>
    <w:p w14:paraId="1C637103" w14:textId="0522BD6E" w:rsidR="00F06DE5" w:rsidRDefault="00F06DE5" w:rsidP="00EE62B7"/>
    <w:p w14:paraId="7768558F" w14:textId="53FEE5CF" w:rsidR="00EE62B7" w:rsidRPr="00EE62B7" w:rsidRDefault="00EE62B7" w:rsidP="00EE62B7"/>
    <w:p w14:paraId="63B08918" w14:textId="74C31D5F" w:rsidR="00F06DE5" w:rsidRDefault="00F06DE5" w:rsidP="00F06DE5">
      <w:pPr>
        <w:pStyle w:val="Heading2"/>
      </w:pPr>
      <w:r>
        <w:rPr>
          <w:noProof/>
        </w:rPr>
        <mc:AlternateContent>
          <mc:Choice Requires="wps">
            <w:drawing>
              <wp:anchor distT="45720" distB="45720" distL="114300" distR="114300" simplePos="0" relativeHeight="251678728" behindDoc="0" locked="0" layoutInCell="1" allowOverlap="1" wp14:anchorId="259C02D7" wp14:editId="661A7E79">
                <wp:simplePos x="0" y="0"/>
                <wp:positionH relativeFrom="column">
                  <wp:posOffset>190500</wp:posOffset>
                </wp:positionH>
                <wp:positionV relativeFrom="paragraph">
                  <wp:posOffset>40640</wp:posOffset>
                </wp:positionV>
                <wp:extent cx="6324600" cy="2085975"/>
                <wp:effectExtent l="0" t="0" r="19050" b="28575"/>
                <wp:wrapSquare wrapText="bothSides"/>
                <wp:docPr id="1248222711" name="Text Box 1248222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7CAF86D0" w14:textId="59DCCAB0" w:rsidR="00EE62B7" w:rsidRDefault="00F06DE5" w:rsidP="00EE62B7">
                            <w:pPr>
                              <w:pStyle w:val="Heading2"/>
                            </w:pPr>
                            <w:r>
                              <w:t>2</w:t>
                            </w:r>
                            <w:r w:rsidR="00EE62B7">
                              <w:t xml:space="preserve"> Pts.</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217DB548" w14:textId="77777777" w:rsidR="00EE62B7" w:rsidRDefault="00EE62B7" w:rsidP="00EE62B7"/>
                          <w:p w14:paraId="6EA04107" w14:textId="77777777" w:rsidR="00EE62B7" w:rsidRPr="00A04068" w:rsidRDefault="00EE62B7" w:rsidP="00EE62B7">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14EB9A63" w14:textId="77777777" w:rsidR="00EE62B7" w:rsidRDefault="00EE62B7" w:rsidP="00EE62B7"/>
                          <w:p w14:paraId="2D8E90B9" w14:textId="77777777" w:rsidR="00EE62B7" w:rsidRDefault="00EE62B7" w:rsidP="00EE62B7"/>
                          <w:p w14:paraId="5152CAFE" w14:textId="110EEF93" w:rsidR="00EE62B7" w:rsidRDefault="00EE62B7" w:rsidP="00EE62B7">
                            <w:pPr>
                              <w:pStyle w:val="ListParagraph"/>
                              <w:numPr>
                                <w:ilvl w:val="0"/>
                                <w:numId w:val="46"/>
                              </w:numPr>
                            </w:pPr>
                          </w:p>
                          <w:p w14:paraId="70425E8B" w14:textId="77777777" w:rsidR="00EE62B7" w:rsidRDefault="00EE62B7" w:rsidP="00EE62B7"/>
                          <w:p w14:paraId="3D31E665" w14:textId="77777777" w:rsidR="00EE62B7" w:rsidRPr="00A04068" w:rsidRDefault="00EE62B7" w:rsidP="00EE62B7">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3E6079BF" w14:textId="77777777" w:rsidR="00EE62B7" w:rsidRDefault="00EE62B7" w:rsidP="00EE62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9C02D7" id="_x0000_t202" coordsize="21600,21600" o:spt="202" path="m,l,21600r21600,l21600,xe">
                <v:stroke joinstyle="miter"/>
                <v:path gradientshapeok="t" o:connecttype="rect"/>
              </v:shapetype>
              <v:shape id="Text Box 1248222711" o:spid="_x0000_s1026" type="#_x0000_t202" style="position:absolute;left:0;text-align:left;margin-left:15pt;margin-top:3.2pt;width:498pt;height:164.25pt;z-index:251678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" strokecolor="red">
                <v:textbox>
                  <w:txbxContent>
                    <w:p w14:paraId="7CAF86D0" w14:textId="59DCCAB0" w:rsidR="00EE62B7" w:rsidRDefault="00F06DE5" w:rsidP="00EE62B7">
                      <w:pPr>
                        <w:pStyle w:val="Heading2"/>
                      </w:pPr>
                      <w:r>
                        <w:t>2</w:t>
                      </w:r>
                      <w:r w:rsidR="00EE62B7">
                        <w:t xml:space="preserve"> Pts.</w:t>
                      </w:r>
                    </w:p>
                    <w:p w14:paraId="74D3E3A7" w14:textId="77777777" w:rsidR="00EE62B7" w:rsidRDefault="00EE62B7" w:rsidP="00EE62B7">
                      <w:pPr>
                        <w:ind w:left="720" w:hanging="810"/>
                      </w:pPr>
                    </w:p>
                    <w:p w14:paraId="7FD174E0" w14:textId="257B94FA" w:rsidR="00EE62B7" w:rsidRDefault="00EE62B7" w:rsidP="00EE62B7">
                      <w:pPr>
                        <w:pStyle w:val="ListParagraph"/>
                        <w:numPr>
                          <w:ilvl w:val="0"/>
                          <w:numId w:val="46"/>
                        </w:numPr>
                      </w:pPr>
                      <w:r>
                        <w:t xml:space="preserve">How </w:t>
                      </w:r>
                      <w:r w:rsidR="00F06DE5">
                        <w:t>are the interrupts for the buttons used to start/stop the respective producers for the Queue?</w:t>
                      </w:r>
                    </w:p>
                    <w:p w14:paraId="217DB548" w14:textId="77777777" w:rsidR="00EE62B7" w:rsidRDefault="00EE62B7" w:rsidP="00EE62B7"/>
                    <w:p w14:paraId="6EA04107" w14:textId="77777777" w:rsidR="00EE62B7" w:rsidRPr="00A04068" w:rsidRDefault="00EE62B7" w:rsidP="00EE62B7">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14EB9A63" w14:textId="77777777" w:rsidR="00EE62B7" w:rsidRDefault="00EE62B7" w:rsidP="00EE62B7"/>
                    <w:p w14:paraId="2D8E90B9" w14:textId="77777777" w:rsidR="00EE62B7" w:rsidRDefault="00EE62B7" w:rsidP="00EE62B7"/>
                    <w:p w14:paraId="5152CAFE" w14:textId="110EEF93" w:rsidR="00EE62B7" w:rsidRDefault="00EE62B7" w:rsidP="00EE62B7">
                      <w:pPr>
                        <w:pStyle w:val="ListParagraph"/>
                        <w:numPr>
                          <w:ilvl w:val="0"/>
                          <w:numId w:val="46"/>
                        </w:numPr>
                      </w:pPr>
                    </w:p>
                    <w:p w14:paraId="70425E8B" w14:textId="77777777" w:rsidR="00EE62B7" w:rsidRDefault="00EE62B7" w:rsidP="00EE62B7"/>
                    <w:p w14:paraId="3D31E665" w14:textId="77777777" w:rsidR="00EE62B7" w:rsidRPr="00A04068" w:rsidRDefault="00EE62B7" w:rsidP="00EE62B7">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3E6079BF" w14:textId="77777777" w:rsidR="00EE62B7" w:rsidRDefault="00EE62B7" w:rsidP="00EE62B7"/>
                  </w:txbxContent>
                </v:textbox>
                <w10:wrap type="square"/>
              </v:shape>
            </w:pict>
          </mc:Fallback>
        </mc:AlternateContent>
      </w:r>
    </w:p>
    <w:p w14:paraId="365A517F" w14:textId="77777777" w:rsidR="00F06DE5" w:rsidRDefault="00F06DE5" w:rsidP="00F06DE5">
      <w:pPr>
        <w:pStyle w:val="Heading2"/>
      </w:pPr>
    </w:p>
    <w:p w14:paraId="79E6A9DF" w14:textId="77777777" w:rsidR="00F06DE5" w:rsidRDefault="00F06DE5" w:rsidP="00F06DE5">
      <w:pPr>
        <w:pStyle w:val="Heading2"/>
      </w:pPr>
    </w:p>
    <w:p w14:paraId="737D84B6" w14:textId="77777777" w:rsidR="00F06DE5" w:rsidRDefault="00F06DE5" w:rsidP="00F06DE5">
      <w:pPr>
        <w:pStyle w:val="Heading2"/>
      </w:pPr>
    </w:p>
    <w:p w14:paraId="46811493" w14:textId="77777777" w:rsidR="00F06DE5" w:rsidRDefault="00F06DE5" w:rsidP="00F06DE5">
      <w:pPr>
        <w:pStyle w:val="Heading2"/>
      </w:pPr>
    </w:p>
    <w:p w14:paraId="36AC340D" w14:textId="77777777" w:rsidR="00F06DE5" w:rsidRDefault="00F06DE5" w:rsidP="00F06DE5">
      <w:pPr>
        <w:pStyle w:val="Heading2"/>
      </w:pPr>
    </w:p>
    <w:p w14:paraId="7B8ECB10" w14:textId="77777777" w:rsidR="00F06DE5" w:rsidRDefault="00F06DE5" w:rsidP="00F06DE5">
      <w:pPr>
        <w:pStyle w:val="Heading2"/>
      </w:pPr>
    </w:p>
    <w:p w14:paraId="19E31D84" w14:textId="77777777" w:rsidR="00F06DE5" w:rsidRDefault="00F06DE5" w:rsidP="00F06DE5">
      <w:pPr>
        <w:pStyle w:val="Heading2"/>
      </w:pPr>
    </w:p>
    <w:p w14:paraId="6AAA6459" w14:textId="77777777" w:rsidR="00F06DE5" w:rsidRDefault="00F06DE5" w:rsidP="00F06DE5">
      <w:pPr>
        <w:pStyle w:val="Heading2"/>
      </w:pPr>
    </w:p>
    <w:p w14:paraId="7FBAAD7D" w14:textId="77777777" w:rsidR="00F06DE5" w:rsidRDefault="00F06DE5" w:rsidP="00F06DE5">
      <w:pPr>
        <w:pStyle w:val="Heading2"/>
      </w:pPr>
    </w:p>
    <w:p w14:paraId="573159F4" w14:textId="77777777" w:rsidR="00F06DE5" w:rsidRDefault="00F06DE5" w:rsidP="00F06DE5">
      <w:pPr>
        <w:pStyle w:val="Heading2"/>
      </w:pPr>
    </w:p>
    <w:p w14:paraId="204220D4" w14:textId="77777777" w:rsidR="00F06DE5" w:rsidRDefault="00F06DE5" w:rsidP="00742B6B">
      <w:pPr>
        <w:pStyle w:val="Heading2"/>
      </w:pPr>
    </w:p>
    <w:p w14:paraId="1B65B725" w14:textId="77777777" w:rsidR="00F06DE5" w:rsidRDefault="00F06DE5" w:rsidP="00742B6B">
      <w:pPr>
        <w:pStyle w:val="Heading2"/>
      </w:pPr>
    </w:p>
    <w:p w14:paraId="0C56458B" w14:textId="23F22442" w:rsidR="00742B6B" w:rsidRDefault="00F06DE5" w:rsidP="00742B6B">
      <w:pPr>
        <w:pStyle w:val="Heading2"/>
      </w:pPr>
      <w:r>
        <w:rPr>
          <w:noProof/>
        </w:rPr>
        <mc:AlternateContent>
          <mc:Choice Requires="wps">
            <w:drawing>
              <wp:anchor distT="45720" distB="45720" distL="114300" distR="114300" simplePos="0" relativeHeight="251680776" behindDoc="0" locked="0" layoutInCell="1" allowOverlap="1" wp14:anchorId="7E11B807" wp14:editId="4D661FA4">
                <wp:simplePos x="0" y="0"/>
                <wp:positionH relativeFrom="column">
                  <wp:posOffset>-38100</wp:posOffset>
                </wp:positionH>
                <wp:positionV relativeFrom="paragraph">
                  <wp:posOffset>2315845</wp:posOffset>
                </wp:positionV>
                <wp:extent cx="6324600" cy="2085975"/>
                <wp:effectExtent l="0" t="0" r="19050" b="28575"/>
                <wp:wrapSquare wrapText="bothSides"/>
                <wp:docPr id="1698068791" name="Text Box 1698068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085975"/>
                        </a:xfrm>
                        <a:prstGeom prst="rect">
                          <a:avLst/>
                        </a:prstGeom>
                        <a:solidFill>
                          <a:srgbClr val="FFFFFF"/>
                        </a:solidFill>
                        <a:ln w="9525">
                          <a:solidFill>
                            <a:srgbClr val="FF0000"/>
                          </a:solidFill>
                          <a:miter lim="800000"/>
                          <a:headEnd/>
                          <a:tailEnd/>
                        </a:ln>
                      </wps:spPr>
                      <wps:txbx>
                        <w:txbxContent>
                          <w:p w14:paraId="2DF34A0C" w14:textId="77777777" w:rsidR="00F06DE5" w:rsidRDefault="00F06DE5" w:rsidP="00F06DE5">
                            <w:pPr>
                              <w:pStyle w:val="Heading2"/>
                            </w:pPr>
                            <w:r>
                              <w:t>2 Pts.</w:t>
                            </w:r>
                          </w:p>
                          <w:p w14:paraId="696C6C8C" w14:textId="77777777" w:rsidR="00F06DE5" w:rsidRDefault="00F06DE5" w:rsidP="00F06DE5">
                            <w:pPr>
                              <w:ind w:left="720" w:hanging="810"/>
                            </w:pPr>
                          </w:p>
                          <w:p w14:paraId="7F8D2DEB" w14:textId="77777777" w:rsidR="00F06DE5" w:rsidRDefault="00F06DE5" w:rsidP="00F06DE5">
                            <w:pPr>
                              <w:pStyle w:val="ListParagraph"/>
                              <w:numPr>
                                <w:ilvl w:val="0"/>
                                <w:numId w:val="46"/>
                              </w:numPr>
                            </w:pPr>
                            <w:r>
                              <w:t>How are the interrupts for the buttons used to start/stop the respective producers for the Queue?</w:t>
                            </w:r>
                          </w:p>
                          <w:p w14:paraId="66278243" w14:textId="77777777" w:rsidR="00F06DE5" w:rsidRDefault="00F06DE5" w:rsidP="00F06DE5"/>
                          <w:p w14:paraId="14BD21C7" w14:textId="77777777" w:rsidR="00F06DE5" w:rsidRPr="00A04068" w:rsidRDefault="00F06DE5" w:rsidP="00F06DE5">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6C5962D" w14:textId="77777777" w:rsidR="00F06DE5" w:rsidRDefault="00F06DE5" w:rsidP="00F06DE5"/>
                          <w:p w14:paraId="551F0FBE" w14:textId="77777777" w:rsidR="00F06DE5" w:rsidRDefault="00F06DE5" w:rsidP="00F06DE5"/>
                          <w:p w14:paraId="23ABCC3C" w14:textId="77777777" w:rsidR="00F06DE5" w:rsidRDefault="00F06DE5" w:rsidP="00F06DE5">
                            <w:pPr>
                              <w:pStyle w:val="ListParagraph"/>
                              <w:numPr>
                                <w:ilvl w:val="0"/>
                                <w:numId w:val="46"/>
                              </w:numPr>
                            </w:pPr>
                          </w:p>
                          <w:p w14:paraId="10C6D5F8" w14:textId="77777777" w:rsidR="00F06DE5" w:rsidRDefault="00F06DE5" w:rsidP="00F06DE5"/>
                          <w:p w14:paraId="370B391A" w14:textId="77777777" w:rsidR="00F06DE5" w:rsidRPr="00A04068" w:rsidRDefault="00F06DE5" w:rsidP="00F06DE5">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449A6227" w14:textId="77777777" w:rsidR="00F06DE5" w:rsidRDefault="00F06DE5" w:rsidP="00F06D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1B807" id="Text Box 1698068791" o:spid="_x0000_s1027" type="#_x0000_t202" style="position:absolute;left:0;text-align:left;margin-left:-3pt;margin-top:182.35pt;width:498pt;height:164.25pt;z-index:251680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" strokecolor="red">
                <v:textbox>
                  <w:txbxContent>
                    <w:p w14:paraId="2DF34A0C" w14:textId="77777777" w:rsidR="00F06DE5" w:rsidRDefault="00F06DE5" w:rsidP="00F06DE5">
                      <w:pPr>
                        <w:pStyle w:val="Heading2"/>
                      </w:pPr>
                      <w:r>
                        <w:t>2 Pts.</w:t>
                      </w:r>
                    </w:p>
                    <w:p w14:paraId="696C6C8C" w14:textId="77777777" w:rsidR="00F06DE5" w:rsidRDefault="00F06DE5" w:rsidP="00F06DE5">
                      <w:pPr>
                        <w:ind w:left="720" w:hanging="810"/>
                      </w:pPr>
                    </w:p>
                    <w:p w14:paraId="7F8D2DEB" w14:textId="77777777" w:rsidR="00F06DE5" w:rsidRDefault="00F06DE5" w:rsidP="00F06DE5">
                      <w:pPr>
                        <w:pStyle w:val="ListParagraph"/>
                        <w:numPr>
                          <w:ilvl w:val="0"/>
                          <w:numId w:val="46"/>
                        </w:numPr>
                      </w:pPr>
                      <w:r>
                        <w:t>How are the interrupts for the buttons used to start/stop the respective producers for the Queue?</w:t>
                      </w:r>
                    </w:p>
                    <w:p w14:paraId="66278243" w14:textId="77777777" w:rsidR="00F06DE5" w:rsidRDefault="00F06DE5" w:rsidP="00F06DE5"/>
                    <w:p w14:paraId="14BD21C7" w14:textId="77777777" w:rsidR="00F06DE5" w:rsidRPr="00A04068" w:rsidRDefault="00F06DE5" w:rsidP="00F06DE5">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6C5962D" w14:textId="77777777" w:rsidR="00F06DE5" w:rsidRDefault="00F06DE5" w:rsidP="00F06DE5"/>
                    <w:p w14:paraId="551F0FBE" w14:textId="77777777" w:rsidR="00F06DE5" w:rsidRDefault="00F06DE5" w:rsidP="00F06DE5"/>
                    <w:p w14:paraId="23ABCC3C" w14:textId="77777777" w:rsidR="00F06DE5" w:rsidRDefault="00F06DE5" w:rsidP="00F06DE5">
                      <w:pPr>
                        <w:pStyle w:val="ListParagraph"/>
                        <w:numPr>
                          <w:ilvl w:val="0"/>
                          <w:numId w:val="46"/>
                        </w:numPr>
                      </w:pPr>
                    </w:p>
                    <w:p w14:paraId="10C6D5F8" w14:textId="77777777" w:rsidR="00F06DE5" w:rsidRDefault="00F06DE5" w:rsidP="00F06DE5"/>
                    <w:p w14:paraId="370B391A" w14:textId="77777777" w:rsidR="00F06DE5" w:rsidRPr="00A04068" w:rsidRDefault="00F06DE5" w:rsidP="00F06DE5">
                      <w:pPr>
                        <w:ind w:left="720" w:firstLine="720"/>
                        <w:rPr>
                          <w:color w:val="FF0000"/>
                        </w:rPr>
                      </w:pPr>
                      <w:r w:rsidRPr="00A04068">
                        <w:rPr>
                          <w:color w:val="FF0000"/>
                        </w:rPr>
                        <w:t>______________________________</w:t>
                      </w:r>
                      <w:r>
                        <w:rPr>
                          <w:color w:val="FF0000"/>
                        </w:rPr>
                        <w:t>__________</w:t>
                      </w:r>
                      <w:r w:rsidRPr="00A04068">
                        <w:rPr>
                          <w:color w:val="FF0000"/>
                        </w:rPr>
                        <w:t>____________</w:t>
                      </w:r>
                    </w:p>
                    <w:p w14:paraId="449A6227" w14:textId="77777777" w:rsidR="00F06DE5" w:rsidRDefault="00F06DE5" w:rsidP="00F06DE5"/>
                  </w:txbxContent>
                </v:textbox>
                <w10:wrap type="square"/>
              </v:shape>
            </w:pict>
          </mc:Fallback>
        </mc:AlternateContent>
      </w:r>
      <w:r w:rsidR="00DB5186">
        <w:br w:type="column"/>
      </w:r>
      <w:r w:rsidR="00742B6B">
        <w:lastRenderedPageBreak/>
        <w:t xml:space="preserve">Part 1:  Understand the ADC, Read/Output the </w:t>
      </w:r>
      <w:proofErr w:type="gramStart"/>
      <w:r w:rsidR="00742B6B">
        <w:t>voltage</w:t>
      </w:r>
      <w:proofErr w:type="gramEnd"/>
    </w:p>
    <w:p w14:paraId="48647C41" w14:textId="064949D5" w:rsidR="002C3FE9" w:rsidRPr="002C3FE9" w:rsidRDefault="002C3FE9" w:rsidP="002C3FE9"/>
    <w:p w14:paraId="233D66CE" w14:textId="67C6FBF5" w:rsidR="00727418" w:rsidRDefault="00727418" w:rsidP="00250898">
      <w:pPr>
        <w:pStyle w:val="Heading3"/>
      </w:pPr>
      <w:r>
        <w:t xml:space="preserve">Accept the Assignment, Download the repo, Run </w:t>
      </w:r>
      <w:proofErr w:type="gramStart"/>
      <w:r>
        <w:t>it</w:t>
      </w:r>
      <w:proofErr w:type="gramEnd"/>
    </w:p>
    <w:p w14:paraId="6BA755A8" w14:textId="35311B13" w:rsidR="00A04068" w:rsidRDefault="00C22B4F" w:rsidP="0080766B">
      <w:r w:rsidRPr="00DE1717">
        <w:rPr>
          <w:b/>
          <w:bCs/>
          <w:noProof/>
        </w:rPr>
        <mc:AlternateContent>
          <mc:Choice Requires="wps">
            <w:drawing>
              <wp:anchor distT="45720" distB="45720" distL="114300" distR="114300" simplePos="0" relativeHeight="251673608" behindDoc="0" locked="0" layoutInCell="1" allowOverlap="1" wp14:anchorId="502267CD" wp14:editId="3E31AB9D">
                <wp:simplePos x="0" y="0"/>
                <wp:positionH relativeFrom="margin">
                  <wp:align>left</wp:align>
                </wp:positionH>
                <wp:positionV relativeFrom="paragraph">
                  <wp:posOffset>52070</wp:posOffset>
                </wp:positionV>
                <wp:extent cx="6324600" cy="5943600"/>
                <wp:effectExtent l="0" t="0" r="19050" b="19050"/>
                <wp:wrapSquare wrapText="bothSides"/>
                <wp:docPr id="1096691056" name="Text Box 10966910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943600"/>
                        </a:xfrm>
                        <a:prstGeom prst="rect">
                          <a:avLst/>
                        </a:prstGeom>
                        <a:solidFill>
                          <a:srgbClr val="FFFFFF"/>
                        </a:solidFill>
                        <a:ln w="9525">
                          <a:solidFill>
                            <a:srgbClr val="FF0000"/>
                          </a:solidFill>
                          <a:miter lim="800000"/>
                          <a:headEnd/>
                          <a:tailEnd/>
                        </a:ln>
                      </wps:spPr>
                      <wps:txb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00AC7E49" w14:textId="14E4BAEE" w:rsidR="0052193E" w:rsidRDefault="0052193E" w:rsidP="0052193E">
                            <w:pPr>
                              <w:ind w:left="720"/>
                            </w:pPr>
                            <w:r>
                              <w:t>Write about what you did – and what keys do what now:</w:t>
                            </w: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52193E"/>
                          <w:p w14:paraId="39DAA6D6" w14:textId="77777777" w:rsidR="0052193E" w:rsidRPr="00F06DE5" w:rsidRDefault="0052193E" w:rsidP="0052193E"/>
                          <w:p w14:paraId="55D37ACB" w14:textId="23551104" w:rsidR="00806AEE" w:rsidRDefault="0052193E" w:rsidP="00650697">
                            <w:pPr>
                              <w:pStyle w:val="ListParagraph"/>
                              <w:numPr>
                                <w:ilvl w:val="0"/>
                                <w:numId w:val="41"/>
                              </w:numPr>
                            </w:pPr>
                            <w:r>
                              <w:t>Currently Switch S3 just takes out a single byte on demand.   Change the switch so that it stops further input and dumps the entire queue.</w:t>
                            </w:r>
                          </w:p>
                          <w:p w14:paraId="016F1A26" w14:textId="77777777" w:rsidR="0052396B" w:rsidRDefault="0052396B" w:rsidP="00806AEE">
                            <w:pPr>
                              <w:ind w:left="720" w:firstLine="720"/>
                              <w:rPr>
                                <w:color w:val="FF0000"/>
                              </w:rPr>
                            </w:pPr>
                          </w:p>
                          <w:p w14:paraId="3A7C1C73" w14:textId="77777777" w:rsidR="0052396B" w:rsidRDefault="0052396B" w:rsidP="00806AEE">
                            <w:pPr>
                              <w:ind w:left="720" w:firstLine="720"/>
                              <w:rPr>
                                <w:color w:val="FF0000"/>
                              </w:rPr>
                            </w:pPr>
                          </w:p>
                          <w:p w14:paraId="2D1AA9A5" w14:textId="1E4AE691" w:rsidR="00806AEE" w:rsidRPr="00A04068" w:rsidRDefault="00806AEE" w:rsidP="00806AEE">
                            <w:pPr>
                              <w:ind w:left="720" w:firstLine="720"/>
                              <w:rPr>
                                <w:color w:val="FF0000"/>
                              </w:rPr>
                            </w:pPr>
                            <w:bookmarkStart w:id="0" w:name="_Hlk146945287"/>
                            <w:r w:rsidRPr="00A04068">
                              <w:rPr>
                                <w:color w:val="FF0000"/>
                              </w:rPr>
                              <w:t>_____________________________________</w:t>
                            </w:r>
                            <w:r>
                              <w:rPr>
                                <w:color w:val="FF0000"/>
                              </w:rPr>
                              <w:t>___________</w:t>
                            </w:r>
                            <w:r w:rsidRPr="00A04068">
                              <w:rPr>
                                <w:color w:val="FF0000"/>
                              </w:rPr>
                              <w:t>_____</w:t>
                            </w:r>
                          </w:p>
                          <w:p w14:paraId="72EAE7FE" w14:textId="77777777" w:rsidR="00806AEE" w:rsidRDefault="00806AEE" w:rsidP="00806AEE"/>
                          <w:bookmarkEnd w:id="0"/>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38D2FF4C" w14:textId="77777777" w:rsidR="00806AEE" w:rsidRDefault="00806AEE" w:rsidP="00806AEE"/>
                          <w:p w14:paraId="699FE3D0" w14:textId="77777777" w:rsidR="00C22B4F" w:rsidRDefault="00C22B4F" w:rsidP="00806A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67CD" id="Text Box 1096691056" o:spid="_x0000_s1028" type="#_x0000_t202" style="position:absolute;left:0;text-align:left;margin-left:0;margin-top:4.1pt;width:498pt;height:468pt;z-index:251673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" strokecolor="red">
                <v:textbox>
                  <w:txbxContent>
                    <w:p w14:paraId="7472BB3D" w14:textId="501198B1" w:rsidR="00806AEE" w:rsidRDefault="00806AEE" w:rsidP="00806AEE">
                      <w:pPr>
                        <w:pStyle w:val="Heading2"/>
                      </w:pPr>
                      <w:r>
                        <w:t xml:space="preserve">Extra </w:t>
                      </w:r>
                      <w:proofErr w:type="gramStart"/>
                      <w:r>
                        <w:t>Credit</w:t>
                      </w:r>
                      <w:r w:rsidR="00650697">
                        <w:t xml:space="preserve">  (</w:t>
                      </w:r>
                      <w:proofErr w:type="gramEnd"/>
                      <w:r w:rsidR="00650697">
                        <w:t xml:space="preserve">5 </w:t>
                      </w:r>
                      <w:proofErr w:type="spellStart"/>
                      <w:r w:rsidR="00650697">
                        <w:t>pts.max</w:t>
                      </w:r>
                      <w:proofErr w:type="spellEnd"/>
                      <w:r w:rsidR="00650697">
                        <w:t xml:space="preserve"> for any of these completed)</w:t>
                      </w:r>
                    </w:p>
                    <w:p w14:paraId="7085FA09" w14:textId="77777777" w:rsidR="00806AEE" w:rsidRDefault="00806AEE" w:rsidP="00806AEE">
                      <w:pPr>
                        <w:ind w:left="720" w:hanging="810"/>
                      </w:pPr>
                    </w:p>
                    <w:p w14:paraId="2E11AC5E" w14:textId="677F48E2" w:rsidR="00F06DE5" w:rsidRDefault="00F06DE5" w:rsidP="00F06DE5">
                      <w:pPr>
                        <w:pStyle w:val="ListParagraph"/>
                        <w:numPr>
                          <w:ilvl w:val="0"/>
                          <w:numId w:val="41"/>
                        </w:numPr>
                      </w:pPr>
                      <w:r>
                        <w:t>Currently, the data is taken out of the queue only once every “</w:t>
                      </w:r>
                      <w:proofErr w:type="spellStart"/>
                      <w:r w:rsidRPr="00F06DE5">
                        <w:rPr>
                          <w:rFonts w:ascii="Courier New" w:hAnsi="Courier New" w:cs="Courier New"/>
                          <w:b/>
                          <w:bCs/>
                        </w:rPr>
                        <w:t>read_pacing_delay</w:t>
                      </w:r>
                      <w:proofErr w:type="spellEnd"/>
                      <w:r>
                        <w:t xml:space="preserve">” </w:t>
                      </w:r>
                      <w:proofErr w:type="spellStart"/>
                      <w:r>
                        <w:t>milliSeconds</w:t>
                      </w:r>
                      <w:proofErr w:type="spellEnd"/>
                      <w:r>
                        <w:t xml:space="preserve">.  Add an option to change that queue read speed by way of user input.  If you add little decoding in the routine where a typed character is received, you could speed-up or slow-down the read pacing.  (That routine is:  </w:t>
                      </w:r>
                      <w:proofErr w:type="spellStart"/>
                      <w:r w:rsidRPr="00F06DE5">
                        <w:rPr>
                          <w:rFonts w:ascii="Courier New" w:hAnsi="Courier New" w:cs="Courier New"/>
                          <w:b/>
                          <w:bCs/>
                        </w:rPr>
                        <w:t>HAL_UART_</w:t>
                      </w:r>
                      <w:proofErr w:type="gramStart"/>
                      <w:r w:rsidRPr="00F06DE5">
                        <w:rPr>
                          <w:rFonts w:ascii="Courier New" w:hAnsi="Courier New" w:cs="Courier New"/>
                          <w:b/>
                          <w:bCs/>
                        </w:rPr>
                        <w:t>RxCpltCallback</w:t>
                      </w:r>
                      <w:proofErr w:type="spellEnd"/>
                      <w:r>
                        <w:rPr>
                          <w:rFonts w:ascii="Courier New" w:hAnsi="Courier New" w:cs="Courier New"/>
                          <w:b/>
                          <w:bCs/>
                        </w:rPr>
                        <w:t>(</w:t>
                      </w:r>
                      <w:proofErr w:type="gramEnd"/>
                      <w:r>
                        <w:rPr>
                          <w:rFonts w:ascii="Courier New" w:hAnsi="Courier New" w:cs="Courier New"/>
                          <w:b/>
                          <w:bCs/>
                        </w:rPr>
                        <w:t xml:space="preserve">) </w:t>
                      </w:r>
                      <w:r>
                        <w:t>and already converts any character to upper case.</w:t>
                      </w:r>
                      <w:r w:rsidR="0052193E">
                        <w:t xml:space="preserve">   For example, you could make the “+” key make it go faster by lowering the pacing by 100mS.</w:t>
                      </w:r>
                    </w:p>
                    <w:p w14:paraId="4B6773CC" w14:textId="77777777" w:rsidR="0052193E" w:rsidRDefault="0052193E" w:rsidP="0052193E"/>
                    <w:p w14:paraId="00AC7E49" w14:textId="14E4BAEE" w:rsidR="0052193E" w:rsidRDefault="0052193E" w:rsidP="0052193E">
                      <w:pPr>
                        <w:ind w:left="720"/>
                      </w:pPr>
                      <w:r>
                        <w:t>Write about what you did – and what keys do what now:</w:t>
                      </w:r>
                    </w:p>
                    <w:p w14:paraId="02C7EE03" w14:textId="77777777" w:rsidR="0052193E" w:rsidRPr="00A04068" w:rsidRDefault="0052193E" w:rsidP="0052193E">
                      <w:pPr>
                        <w:ind w:left="720" w:firstLine="720"/>
                        <w:rPr>
                          <w:color w:val="FF0000"/>
                        </w:rPr>
                      </w:pPr>
                      <w:r w:rsidRPr="00A04068">
                        <w:rPr>
                          <w:color w:val="FF0000"/>
                        </w:rPr>
                        <w:t>_____________________________________</w:t>
                      </w:r>
                      <w:r>
                        <w:rPr>
                          <w:color w:val="FF0000"/>
                        </w:rPr>
                        <w:t>___________</w:t>
                      </w:r>
                      <w:r w:rsidRPr="00A04068">
                        <w:rPr>
                          <w:color w:val="FF0000"/>
                        </w:rPr>
                        <w:t>_____</w:t>
                      </w:r>
                    </w:p>
                    <w:p w14:paraId="3E1405FB" w14:textId="77777777" w:rsidR="0052193E" w:rsidRDefault="0052193E" w:rsidP="0052193E"/>
                    <w:p w14:paraId="39DAA6D6" w14:textId="77777777" w:rsidR="0052193E" w:rsidRPr="00F06DE5" w:rsidRDefault="0052193E" w:rsidP="0052193E"/>
                    <w:p w14:paraId="55D37ACB" w14:textId="23551104" w:rsidR="00806AEE" w:rsidRDefault="0052193E" w:rsidP="00650697">
                      <w:pPr>
                        <w:pStyle w:val="ListParagraph"/>
                        <w:numPr>
                          <w:ilvl w:val="0"/>
                          <w:numId w:val="41"/>
                        </w:numPr>
                      </w:pPr>
                      <w:r>
                        <w:t>Currently Switch S3 just takes out a single byte on demand.   Change the switch so that it stops further input and dumps the entire queue.</w:t>
                      </w:r>
                    </w:p>
                    <w:p w14:paraId="016F1A26" w14:textId="77777777" w:rsidR="0052396B" w:rsidRDefault="0052396B" w:rsidP="00806AEE">
                      <w:pPr>
                        <w:ind w:left="720" w:firstLine="720"/>
                        <w:rPr>
                          <w:color w:val="FF0000"/>
                        </w:rPr>
                      </w:pPr>
                    </w:p>
                    <w:p w14:paraId="3A7C1C73" w14:textId="77777777" w:rsidR="0052396B" w:rsidRDefault="0052396B" w:rsidP="00806AEE">
                      <w:pPr>
                        <w:ind w:left="720" w:firstLine="720"/>
                        <w:rPr>
                          <w:color w:val="FF0000"/>
                        </w:rPr>
                      </w:pPr>
                    </w:p>
                    <w:p w14:paraId="2D1AA9A5" w14:textId="1E4AE691" w:rsidR="00806AEE" w:rsidRPr="00A04068" w:rsidRDefault="00806AEE" w:rsidP="00806AEE">
                      <w:pPr>
                        <w:ind w:left="720" w:firstLine="720"/>
                        <w:rPr>
                          <w:color w:val="FF0000"/>
                        </w:rPr>
                      </w:pPr>
                      <w:bookmarkStart w:id="1" w:name="_Hlk146945287"/>
                      <w:r w:rsidRPr="00A04068">
                        <w:rPr>
                          <w:color w:val="FF0000"/>
                        </w:rPr>
                        <w:t>_____________________________________</w:t>
                      </w:r>
                      <w:r>
                        <w:rPr>
                          <w:color w:val="FF0000"/>
                        </w:rPr>
                        <w:t>___________</w:t>
                      </w:r>
                      <w:r w:rsidRPr="00A04068">
                        <w:rPr>
                          <w:color w:val="FF0000"/>
                        </w:rPr>
                        <w:t>_____</w:t>
                      </w:r>
                    </w:p>
                    <w:p w14:paraId="72EAE7FE" w14:textId="77777777" w:rsidR="00806AEE" w:rsidRDefault="00806AEE" w:rsidP="00806AEE"/>
                    <w:bookmarkEnd w:id="1"/>
                    <w:p w14:paraId="3C5D1A8A" w14:textId="6137F2EB" w:rsidR="0052193E" w:rsidRDefault="0052193E" w:rsidP="0052193E">
                      <w:pPr>
                        <w:pStyle w:val="ListParagraph"/>
                        <w:numPr>
                          <w:ilvl w:val="0"/>
                          <w:numId w:val="41"/>
                        </w:numPr>
                      </w:pPr>
                      <w:r>
                        <w:t xml:space="preserve">Add another producer that adds other “extended characters into the queue, randomly chosen, like the </w:t>
                      </w:r>
                      <w:proofErr w:type="spellStart"/>
                      <w:r w:rsidRPr="0052193E">
                        <w:rPr>
                          <w:rFonts w:ascii="Courier New" w:hAnsi="Courier New" w:cs="Courier New"/>
                          <w:b/>
                          <w:bCs/>
                        </w:rPr>
                        <w:t>Add_Random_Symbols_to_</w:t>
                      </w:r>
                      <w:proofErr w:type="gramStart"/>
                      <w:r w:rsidRPr="0052193E">
                        <w:rPr>
                          <w:rFonts w:ascii="Courier New" w:hAnsi="Courier New" w:cs="Courier New"/>
                          <w:b/>
                          <w:bCs/>
                        </w:rPr>
                        <w:t>Queue</w:t>
                      </w:r>
                      <w:proofErr w:type="spellEnd"/>
                      <w:r w:rsidRPr="0052193E">
                        <w:rPr>
                          <w:rFonts w:ascii="Courier New" w:hAnsi="Courier New" w:cs="Courier New"/>
                          <w:b/>
                          <w:bCs/>
                        </w:rPr>
                        <w:t>(</w:t>
                      </w:r>
                      <w:proofErr w:type="gramEnd"/>
                      <w:r w:rsidRPr="0052193E">
                        <w:rPr>
                          <w:rFonts w:ascii="Courier New" w:hAnsi="Courier New" w:cs="Courier New"/>
                          <w:b/>
                          <w:bCs/>
                        </w:rPr>
                        <w:t>)</w:t>
                      </w:r>
                      <w:r>
                        <w:t>.  For this producer, output characters that are in the other half of the ASCII table – 0x80 … 0</w:t>
                      </w:r>
                      <w:proofErr w:type="gramStart"/>
                      <w:r>
                        <w:t>xFF ;</w:t>
                      </w:r>
                      <w:proofErr w:type="gramEnd"/>
                    </w:p>
                    <w:p w14:paraId="38D2FF4C" w14:textId="77777777" w:rsidR="00806AEE" w:rsidRDefault="00806AEE" w:rsidP="00806AEE"/>
                    <w:p w14:paraId="699FE3D0" w14:textId="77777777" w:rsidR="00C22B4F" w:rsidRDefault="00C22B4F" w:rsidP="00806AEE"/>
                  </w:txbxContent>
                </v:textbox>
                <w10:wrap type="square" anchorx="margin"/>
              </v:shape>
            </w:pict>
          </mc:Fallback>
        </mc:AlternateContent>
      </w:r>
    </w:p>
    <w:p w14:paraId="1D40AB7F" w14:textId="77777777" w:rsidR="00A04068" w:rsidRDefault="00A04068" w:rsidP="0080766B"/>
    <w:sectPr w:rsidR="00A04068" w:rsidSect="00B833EF">
      <w:pgSz w:w="12240" w:h="15840"/>
      <w:pgMar w:top="720" w:right="720" w:bottom="720" w:left="72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ECA82" w14:textId="77777777" w:rsidR="00DC68F6" w:rsidRDefault="00DC68F6" w:rsidP="00722B54">
      <w:r>
        <w:separator/>
      </w:r>
    </w:p>
  </w:endnote>
  <w:endnote w:type="continuationSeparator" w:id="0">
    <w:p w14:paraId="0537E86D" w14:textId="77777777" w:rsidR="00DC68F6" w:rsidRDefault="00DC68F6" w:rsidP="00722B54">
      <w:r>
        <w:continuationSeparator/>
      </w:r>
    </w:p>
  </w:endnote>
  <w:endnote w:type="continuationNotice" w:id="1">
    <w:p w14:paraId="3D1BE0AF" w14:textId="77777777" w:rsidR="00DC68F6" w:rsidRDefault="00DC6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Pro Cond">
    <w:charset w:val="00"/>
    <w:family w:val="swiss"/>
    <w:pitch w:val="variable"/>
    <w:sig w:usb0="80000287" w:usb1="00000043"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A2EE" w14:textId="77777777" w:rsidR="00DC68F6" w:rsidRDefault="00DC68F6" w:rsidP="00722B54">
      <w:r>
        <w:separator/>
      </w:r>
    </w:p>
  </w:footnote>
  <w:footnote w:type="continuationSeparator" w:id="0">
    <w:p w14:paraId="20893719" w14:textId="77777777" w:rsidR="00DC68F6" w:rsidRDefault="00DC68F6" w:rsidP="00722B54">
      <w:r>
        <w:continuationSeparator/>
      </w:r>
    </w:p>
  </w:footnote>
  <w:footnote w:type="continuationNotice" w:id="1">
    <w:p w14:paraId="47164DD0" w14:textId="77777777" w:rsidR="00DC68F6" w:rsidRDefault="00DC68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736"/>
    <w:multiLevelType w:val="hybridMultilevel"/>
    <w:tmpl w:val="469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BB8"/>
    <w:multiLevelType w:val="hybridMultilevel"/>
    <w:tmpl w:val="B838D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11E"/>
    <w:multiLevelType w:val="hybridMultilevel"/>
    <w:tmpl w:val="012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B5438"/>
    <w:multiLevelType w:val="hybridMultilevel"/>
    <w:tmpl w:val="FE968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35E2"/>
    <w:multiLevelType w:val="hybridMultilevel"/>
    <w:tmpl w:val="A272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22F18"/>
    <w:multiLevelType w:val="hybridMultilevel"/>
    <w:tmpl w:val="DB1A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67826"/>
    <w:multiLevelType w:val="hybridMultilevel"/>
    <w:tmpl w:val="5352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96028"/>
    <w:multiLevelType w:val="hybridMultilevel"/>
    <w:tmpl w:val="306C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6290B"/>
    <w:multiLevelType w:val="hybridMultilevel"/>
    <w:tmpl w:val="64022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84C76"/>
    <w:multiLevelType w:val="hybridMultilevel"/>
    <w:tmpl w:val="35C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D0C31"/>
    <w:multiLevelType w:val="hybridMultilevel"/>
    <w:tmpl w:val="EC1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A0A9D"/>
    <w:multiLevelType w:val="hybridMultilevel"/>
    <w:tmpl w:val="9A8EC6EE"/>
    <w:lvl w:ilvl="0" w:tplc="2F4AB6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A0F0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A07564"/>
    <w:multiLevelType w:val="hybridMultilevel"/>
    <w:tmpl w:val="4F3ABE12"/>
    <w:lvl w:ilvl="0" w:tplc="18D0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C514F"/>
    <w:multiLevelType w:val="hybridMultilevel"/>
    <w:tmpl w:val="F5264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A7E99"/>
    <w:multiLevelType w:val="hybridMultilevel"/>
    <w:tmpl w:val="F1889E7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6" w15:restartNumberingAfterBreak="0">
    <w:nsid w:val="282C609A"/>
    <w:multiLevelType w:val="hybridMultilevel"/>
    <w:tmpl w:val="820E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5380E"/>
    <w:multiLevelType w:val="hybridMultilevel"/>
    <w:tmpl w:val="6AACE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46167"/>
    <w:multiLevelType w:val="hybridMultilevel"/>
    <w:tmpl w:val="DFA4514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2A6469A1"/>
    <w:multiLevelType w:val="hybridMultilevel"/>
    <w:tmpl w:val="44A6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911EA2"/>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500D1D"/>
    <w:multiLevelType w:val="hybridMultilevel"/>
    <w:tmpl w:val="81647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D2E3D"/>
    <w:multiLevelType w:val="hybridMultilevel"/>
    <w:tmpl w:val="529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A2762"/>
    <w:multiLevelType w:val="hybridMultilevel"/>
    <w:tmpl w:val="452A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A90D68"/>
    <w:multiLevelType w:val="hybridMultilevel"/>
    <w:tmpl w:val="7D62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C28D8"/>
    <w:multiLevelType w:val="hybridMultilevel"/>
    <w:tmpl w:val="21AAB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A44561"/>
    <w:multiLevelType w:val="hybridMultilevel"/>
    <w:tmpl w:val="F4A26E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55156B"/>
    <w:multiLevelType w:val="hybridMultilevel"/>
    <w:tmpl w:val="BCB6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14CD2"/>
    <w:multiLevelType w:val="hybridMultilevel"/>
    <w:tmpl w:val="4F3AB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F428D"/>
    <w:multiLevelType w:val="hybridMultilevel"/>
    <w:tmpl w:val="A678D882"/>
    <w:lvl w:ilvl="0" w:tplc="0409000F">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066C54"/>
    <w:multiLevelType w:val="hybridMultilevel"/>
    <w:tmpl w:val="5BB4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9040F"/>
    <w:multiLevelType w:val="hybridMultilevel"/>
    <w:tmpl w:val="BD78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832538"/>
    <w:multiLevelType w:val="hybridMultilevel"/>
    <w:tmpl w:val="1AA47B5E"/>
    <w:lvl w:ilvl="0" w:tplc="4E92C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D8716D"/>
    <w:multiLevelType w:val="hybridMultilevel"/>
    <w:tmpl w:val="663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282260"/>
    <w:multiLevelType w:val="hybridMultilevel"/>
    <w:tmpl w:val="532051B0"/>
    <w:lvl w:ilvl="0" w:tplc="18D06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5512689"/>
    <w:multiLevelType w:val="hybridMultilevel"/>
    <w:tmpl w:val="27ECE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8E1104"/>
    <w:multiLevelType w:val="hybridMultilevel"/>
    <w:tmpl w:val="EC2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F212E"/>
    <w:multiLevelType w:val="hybridMultilevel"/>
    <w:tmpl w:val="4FB2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B1889"/>
    <w:multiLevelType w:val="hybridMultilevel"/>
    <w:tmpl w:val="44A83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8C6107"/>
    <w:multiLevelType w:val="hybridMultilevel"/>
    <w:tmpl w:val="087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D6B9B"/>
    <w:multiLevelType w:val="hybridMultilevel"/>
    <w:tmpl w:val="F094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A5038"/>
    <w:multiLevelType w:val="hybridMultilevel"/>
    <w:tmpl w:val="7F4AD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7540D6"/>
    <w:multiLevelType w:val="hybridMultilevel"/>
    <w:tmpl w:val="1D72F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FE1F86"/>
    <w:multiLevelType w:val="hybridMultilevel"/>
    <w:tmpl w:val="3F7A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86B17"/>
    <w:multiLevelType w:val="hybridMultilevel"/>
    <w:tmpl w:val="4DE0F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505346">
    <w:abstractNumId w:val="8"/>
  </w:num>
  <w:num w:numId="2" w16cid:durableId="981691369">
    <w:abstractNumId w:val="4"/>
  </w:num>
  <w:num w:numId="3" w16cid:durableId="2126658922">
    <w:abstractNumId w:val="23"/>
  </w:num>
  <w:num w:numId="4" w16cid:durableId="1831554265">
    <w:abstractNumId w:val="43"/>
  </w:num>
  <w:num w:numId="5" w16cid:durableId="1473718244">
    <w:abstractNumId w:val="3"/>
  </w:num>
  <w:num w:numId="6" w16cid:durableId="1195533266">
    <w:abstractNumId w:val="19"/>
  </w:num>
  <w:num w:numId="7" w16cid:durableId="1511334429">
    <w:abstractNumId w:val="38"/>
  </w:num>
  <w:num w:numId="8" w16cid:durableId="1304506653">
    <w:abstractNumId w:val="26"/>
  </w:num>
  <w:num w:numId="9" w16cid:durableId="1929078814">
    <w:abstractNumId w:val="20"/>
  </w:num>
  <w:num w:numId="10" w16cid:durableId="1651670442">
    <w:abstractNumId w:val="21"/>
  </w:num>
  <w:num w:numId="11" w16cid:durableId="1851018439">
    <w:abstractNumId w:val="17"/>
  </w:num>
  <w:num w:numId="12" w16cid:durableId="336226868">
    <w:abstractNumId w:val="7"/>
  </w:num>
  <w:num w:numId="13" w16cid:durableId="1113213002">
    <w:abstractNumId w:val="40"/>
  </w:num>
  <w:num w:numId="14" w16cid:durableId="529534897">
    <w:abstractNumId w:val="22"/>
  </w:num>
  <w:num w:numId="15" w16cid:durableId="306669238">
    <w:abstractNumId w:val="15"/>
  </w:num>
  <w:num w:numId="16" w16cid:durableId="738676008">
    <w:abstractNumId w:val="25"/>
  </w:num>
  <w:num w:numId="17" w16cid:durableId="252053514">
    <w:abstractNumId w:val="18"/>
  </w:num>
  <w:num w:numId="18" w16cid:durableId="767966172">
    <w:abstractNumId w:val="10"/>
  </w:num>
  <w:num w:numId="19" w16cid:durableId="1888490652">
    <w:abstractNumId w:val="33"/>
  </w:num>
  <w:num w:numId="20" w16cid:durableId="1262641630">
    <w:abstractNumId w:val="27"/>
  </w:num>
  <w:num w:numId="21" w16cid:durableId="811480741">
    <w:abstractNumId w:val="1"/>
  </w:num>
  <w:num w:numId="22" w16cid:durableId="1966740608">
    <w:abstractNumId w:val="11"/>
  </w:num>
  <w:num w:numId="23" w16cid:durableId="1483545147">
    <w:abstractNumId w:val="44"/>
  </w:num>
  <w:num w:numId="24" w16cid:durableId="1216814178">
    <w:abstractNumId w:val="2"/>
  </w:num>
  <w:num w:numId="25" w16cid:durableId="2030764032">
    <w:abstractNumId w:val="16"/>
  </w:num>
  <w:num w:numId="26" w16cid:durableId="950865897">
    <w:abstractNumId w:val="32"/>
  </w:num>
  <w:num w:numId="27" w16cid:durableId="76562103">
    <w:abstractNumId w:val="13"/>
  </w:num>
  <w:num w:numId="28" w16cid:durableId="1680236159">
    <w:abstractNumId w:val="29"/>
  </w:num>
  <w:num w:numId="29" w16cid:durableId="613220632">
    <w:abstractNumId w:val="29"/>
    <w:lvlOverride w:ilvl="0">
      <w:startOverride w:val="1"/>
    </w:lvlOverride>
  </w:num>
  <w:num w:numId="30" w16cid:durableId="353961212">
    <w:abstractNumId w:val="35"/>
  </w:num>
  <w:num w:numId="31" w16cid:durableId="1422146109">
    <w:abstractNumId w:val="34"/>
  </w:num>
  <w:num w:numId="32" w16cid:durableId="76026789">
    <w:abstractNumId w:val="30"/>
  </w:num>
  <w:num w:numId="33" w16cid:durableId="736977085">
    <w:abstractNumId w:val="37"/>
  </w:num>
  <w:num w:numId="34" w16cid:durableId="329991566">
    <w:abstractNumId w:val="9"/>
  </w:num>
  <w:num w:numId="35" w16cid:durableId="899709224">
    <w:abstractNumId w:val="31"/>
  </w:num>
  <w:num w:numId="36" w16cid:durableId="1360275858">
    <w:abstractNumId w:val="39"/>
  </w:num>
  <w:num w:numId="37" w16cid:durableId="760026610">
    <w:abstractNumId w:val="5"/>
  </w:num>
  <w:num w:numId="38" w16cid:durableId="853879843">
    <w:abstractNumId w:val="0"/>
  </w:num>
  <w:num w:numId="39" w16cid:durableId="562835717">
    <w:abstractNumId w:val="24"/>
  </w:num>
  <w:num w:numId="40" w16cid:durableId="28531534">
    <w:abstractNumId w:val="42"/>
  </w:num>
  <w:num w:numId="41" w16cid:durableId="1099448496">
    <w:abstractNumId w:val="41"/>
  </w:num>
  <w:num w:numId="42" w16cid:durableId="61487345">
    <w:abstractNumId w:val="12"/>
  </w:num>
  <w:num w:numId="43" w16cid:durableId="1198348534">
    <w:abstractNumId w:val="6"/>
  </w:num>
  <w:num w:numId="44" w16cid:durableId="532114563">
    <w:abstractNumId w:val="14"/>
  </w:num>
  <w:num w:numId="45" w16cid:durableId="994995576">
    <w:abstractNumId w:val="36"/>
  </w:num>
  <w:num w:numId="46" w16cid:durableId="16339453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E1"/>
    <w:rsid w:val="00000F53"/>
    <w:rsid w:val="00006E62"/>
    <w:rsid w:val="00011EFF"/>
    <w:rsid w:val="00013157"/>
    <w:rsid w:val="00017543"/>
    <w:rsid w:val="000203DF"/>
    <w:rsid w:val="00022FC6"/>
    <w:rsid w:val="000252F2"/>
    <w:rsid w:val="0002552E"/>
    <w:rsid w:val="00026CD4"/>
    <w:rsid w:val="00027B1D"/>
    <w:rsid w:val="00030B33"/>
    <w:rsid w:val="0003201E"/>
    <w:rsid w:val="000355BF"/>
    <w:rsid w:val="00036213"/>
    <w:rsid w:val="0003657C"/>
    <w:rsid w:val="00036D65"/>
    <w:rsid w:val="00037629"/>
    <w:rsid w:val="00041A6E"/>
    <w:rsid w:val="00041F22"/>
    <w:rsid w:val="00043D2B"/>
    <w:rsid w:val="00050B5B"/>
    <w:rsid w:val="00052489"/>
    <w:rsid w:val="000526F6"/>
    <w:rsid w:val="00053875"/>
    <w:rsid w:val="00060C50"/>
    <w:rsid w:val="00061D75"/>
    <w:rsid w:val="000620A7"/>
    <w:rsid w:val="000644B7"/>
    <w:rsid w:val="000802D9"/>
    <w:rsid w:val="00080ACA"/>
    <w:rsid w:val="000811DF"/>
    <w:rsid w:val="00082A26"/>
    <w:rsid w:val="00085F81"/>
    <w:rsid w:val="000920A6"/>
    <w:rsid w:val="00092DCC"/>
    <w:rsid w:val="00093E9F"/>
    <w:rsid w:val="00095448"/>
    <w:rsid w:val="000954C4"/>
    <w:rsid w:val="00096F75"/>
    <w:rsid w:val="000A2411"/>
    <w:rsid w:val="000A584E"/>
    <w:rsid w:val="000A5FBF"/>
    <w:rsid w:val="000B10A2"/>
    <w:rsid w:val="000B110B"/>
    <w:rsid w:val="000B12A0"/>
    <w:rsid w:val="000B4078"/>
    <w:rsid w:val="000B5E5D"/>
    <w:rsid w:val="000B73DB"/>
    <w:rsid w:val="000C3390"/>
    <w:rsid w:val="000C3B54"/>
    <w:rsid w:val="000C5617"/>
    <w:rsid w:val="000D0FD7"/>
    <w:rsid w:val="000D12D0"/>
    <w:rsid w:val="000D1754"/>
    <w:rsid w:val="000D48FC"/>
    <w:rsid w:val="000D6AB8"/>
    <w:rsid w:val="000D75E6"/>
    <w:rsid w:val="000D7B4F"/>
    <w:rsid w:val="000E0376"/>
    <w:rsid w:val="000E11E9"/>
    <w:rsid w:val="000E2EB4"/>
    <w:rsid w:val="000E4DCF"/>
    <w:rsid w:val="000E6B5F"/>
    <w:rsid w:val="000F05C3"/>
    <w:rsid w:val="000F4514"/>
    <w:rsid w:val="000F535B"/>
    <w:rsid w:val="00103A6E"/>
    <w:rsid w:val="00106AF6"/>
    <w:rsid w:val="00107671"/>
    <w:rsid w:val="00110866"/>
    <w:rsid w:val="0011238A"/>
    <w:rsid w:val="0011394D"/>
    <w:rsid w:val="00114A1D"/>
    <w:rsid w:val="001151E0"/>
    <w:rsid w:val="00122A54"/>
    <w:rsid w:val="0012700A"/>
    <w:rsid w:val="001304B4"/>
    <w:rsid w:val="00130DAA"/>
    <w:rsid w:val="00131C9B"/>
    <w:rsid w:val="00133429"/>
    <w:rsid w:val="0013373C"/>
    <w:rsid w:val="00134177"/>
    <w:rsid w:val="00141ACF"/>
    <w:rsid w:val="00143720"/>
    <w:rsid w:val="00144057"/>
    <w:rsid w:val="001557ED"/>
    <w:rsid w:val="00156881"/>
    <w:rsid w:val="001574D8"/>
    <w:rsid w:val="00161886"/>
    <w:rsid w:val="00162292"/>
    <w:rsid w:val="00162A45"/>
    <w:rsid w:val="001671CD"/>
    <w:rsid w:val="00167376"/>
    <w:rsid w:val="00171459"/>
    <w:rsid w:val="00177055"/>
    <w:rsid w:val="00177085"/>
    <w:rsid w:val="00182392"/>
    <w:rsid w:val="00194E0C"/>
    <w:rsid w:val="00196A31"/>
    <w:rsid w:val="00197732"/>
    <w:rsid w:val="0019775A"/>
    <w:rsid w:val="001A00AB"/>
    <w:rsid w:val="001A0B01"/>
    <w:rsid w:val="001A14AC"/>
    <w:rsid w:val="001A3F33"/>
    <w:rsid w:val="001A7D02"/>
    <w:rsid w:val="001B1B81"/>
    <w:rsid w:val="001B22D0"/>
    <w:rsid w:val="001B2C8D"/>
    <w:rsid w:val="001B528C"/>
    <w:rsid w:val="001B662F"/>
    <w:rsid w:val="001B6D72"/>
    <w:rsid w:val="001B724A"/>
    <w:rsid w:val="001C1004"/>
    <w:rsid w:val="001C1C47"/>
    <w:rsid w:val="001C3198"/>
    <w:rsid w:val="001C4E51"/>
    <w:rsid w:val="001C5A5E"/>
    <w:rsid w:val="001D47C9"/>
    <w:rsid w:val="001D6A56"/>
    <w:rsid w:val="001E03E1"/>
    <w:rsid w:val="001E0A25"/>
    <w:rsid w:val="001E0B1D"/>
    <w:rsid w:val="001E0F29"/>
    <w:rsid w:val="001E12F1"/>
    <w:rsid w:val="001E3079"/>
    <w:rsid w:val="001E46A0"/>
    <w:rsid w:val="001E7314"/>
    <w:rsid w:val="001E73F9"/>
    <w:rsid w:val="001E78A0"/>
    <w:rsid w:val="001F36EE"/>
    <w:rsid w:val="001F4D62"/>
    <w:rsid w:val="001F6BDA"/>
    <w:rsid w:val="00200984"/>
    <w:rsid w:val="002031B5"/>
    <w:rsid w:val="00204867"/>
    <w:rsid w:val="00205AD9"/>
    <w:rsid w:val="002073E7"/>
    <w:rsid w:val="00211FB6"/>
    <w:rsid w:val="00213EB1"/>
    <w:rsid w:val="002213F8"/>
    <w:rsid w:val="0022378A"/>
    <w:rsid w:val="00223DC1"/>
    <w:rsid w:val="00226B8E"/>
    <w:rsid w:val="00226DE2"/>
    <w:rsid w:val="002275D5"/>
    <w:rsid w:val="00232DA7"/>
    <w:rsid w:val="002332BE"/>
    <w:rsid w:val="00234289"/>
    <w:rsid w:val="002428FB"/>
    <w:rsid w:val="00244AF8"/>
    <w:rsid w:val="00247DB8"/>
    <w:rsid w:val="00250898"/>
    <w:rsid w:val="00252BCE"/>
    <w:rsid w:val="00264BDB"/>
    <w:rsid w:val="00265CA4"/>
    <w:rsid w:val="002703A2"/>
    <w:rsid w:val="002719BF"/>
    <w:rsid w:val="00271E07"/>
    <w:rsid w:val="00276367"/>
    <w:rsid w:val="00276792"/>
    <w:rsid w:val="0028067D"/>
    <w:rsid w:val="00281606"/>
    <w:rsid w:val="00292444"/>
    <w:rsid w:val="00292D91"/>
    <w:rsid w:val="00294DC7"/>
    <w:rsid w:val="00294FCD"/>
    <w:rsid w:val="002957FB"/>
    <w:rsid w:val="0029640F"/>
    <w:rsid w:val="00296777"/>
    <w:rsid w:val="00297706"/>
    <w:rsid w:val="002A20AF"/>
    <w:rsid w:val="002A2652"/>
    <w:rsid w:val="002A33F3"/>
    <w:rsid w:val="002A4770"/>
    <w:rsid w:val="002B0006"/>
    <w:rsid w:val="002B23E3"/>
    <w:rsid w:val="002B4507"/>
    <w:rsid w:val="002B6F81"/>
    <w:rsid w:val="002C3FE9"/>
    <w:rsid w:val="002C63F4"/>
    <w:rsid w:val="002D2487"/>
    <w:rsid w:val="002D57CC"/>
    <w:rsid w:val="002E3A96"/>
    <w:rsid w:val="002E42BE"/>
    <w:rsid w:val="002E7CD7"/>
    <w:rsid w:val="002F2B92"/>
    <w:rsid w:val="002F485C"/>
    <w:rsid w:val="003027CE"/>
    <w:rsid w:val="00304474"/>
    <w:rsid w:val="00304900"/>
    <w:rsid w:val="00305407"/>
    <w:rsid w:val="00306810"/>
    <w:rsid w:val="00307D08"/>
    <w:rsid w:val="003116F6"/>
    <w:rsid w:val="00312A5C"/>
    <w:rsid w:val="00316195"/>
    <w:rsid w:val="003206D0"/>
    <w:rsid w:val="003207E7"/>
    <w:rsid w:val="00321392"/>
    <w:rsid w:val="00326AF4"/>
    <w:rsid w:val="00327609"/>
    <w:rsid w:val="00335D64"/>
    <w:rsid w:val="00341063"/>
    <w:rsid w:val="00341645"/>
    <w:rsid w:val="00341EE7"/>
    <w:rsid w:val="00345665"/>
    <w:rsid w:val="00353934"/>
    <w:rsid w:val="0035579A"/>
    <w:rsid w:val="00355C29"/>
    <w:rsid w:val="0036010D"/>
    <w:rsid w:val="003602C1"/>
    <w:rsid w:val="0036104D"/>
    <w:rsid w:val="00362080"/>
    <w:rsid w:val="003638B5"/>
    <w:rsid w:val="00370A6A"/>
    <w:rsid w:val="00370E99"/>
    <w:rsid w:val="003771CC"/>
    <w:rsid w:val="0037750B"/>
    <w:rsid w:val="00377978"/>
    <w:rsid w:val="00384A05"/>
    <w:rsid w:val="00385F5E"/>
    <w:rsid w:val="00391A57"/>
    <w:rsid w:val="00392F7E"/>
    <w:rsid w:val="00394054"/>
    <w:rsid w:val="00395A5E"/>
    <w:rsid w:val="00395B50"/>
    <w:rsid w:val="003A0CBE"/>
    <w:rsid w:val="003A3860"/>
    <w:rsid w:val="003B127C"/>
    <w:rsid w:val="003B13FF"/>
    <w:rsid w:val="003B1F59"/>
    <w:rsid w:val="003B1FB2"/>
    <w:rsid w:val="003B3500"/>
    <w:rsid w:val="003C0E2F"/>
    <w:rsid w:val="003C3F16"/>
    <w:rsid w:val="003C4C94"/>
    <w:rsid w:val="003C72D8"/>
    <w:rsid w:val="003D08EA"/>
    <w:rsid w:val="003D0B8D"/>
    <w:rsid w:val="003D4912"/>
    <w:rsid w:val="003D71DD"/>
    <w:rsid w:val="003E0263"/>
    <w:rsid w:val="003E3C34"/>
    <w:rsid w:val="003E4954"/>
    <w:rsid w:val="003F2096"/>
    <w:rsid w:val="003F4899"/>
    <w:rsid w:val="00403EF6"/>
    <w:rsid w:val="00416B60"/>
    <w:rsid w:val="0042096F"/>
    <w:rsid w:val="0042258E"/>
    <w:rsid w:val="00423604"/>
    <w:rsid w:val="00423A80"/>
    <w:rsid w:val="00427FAB"/>
    <w:rsid w:val="00430700"/>
    <w:rsid w:val="00432DC0"/>
    <w:rsid w:val="0043354D"/>
    <w:rsid w:val="00434295"/>
    <w:rsid w:val="0044035C"/>
    <w:rsid w:val="00441E15"/>
    <w:rsid w:val="00442316"/>
    <w:rsid w:val="0044509C"/>
    <w:rsid w:val="004528A7"/>
    <w:rsid w:val="00452A67"/>
    <w:rsid w:val="00454566"/>
    <w:rsid w:val="00454E01"/>
    <w:rsid w:val="0045584B"/>
    <w:rsid w:val="00456DBC"/>
    <w:rsid w:val="0045754E"/>
    <w:rsid w:val="00460017"/>
    <w:rsid w:val="00462006"/>
    <w:rsid w:val="00462ECD"/>
    <w:rsid w:val="0046408F"/>
    <w:rsid w:val="00464390"/>
    <w:rsid w:val="00467165"/>
    <w:rsid w:val="00467339"/>
    <w:rsid w:val="00473BC1"/>
    <w:rsid w:val="004755E4"/>
    <w:rsid w:val="00477DC6"/>
    <w:rsid w:val="00484A1A"/>
    <w:rsid w:val="004901E3"/>
    <w:rsid w:val="00497864"/>
    <w:rsid w:val="004A15BD"/>
    <w:rsid w:val="004A1CC3"/>
    <w:rsid w:val="004A1FBE"/>
    <w:rsid w:val="004B2618"/>
    <w:rsid w:val="004B3555"/>
    <w:rsid w:val="004B3AC9"/>
    <w:rsid w:val="004B4DD9"/>
    <w:rsid w:val="004B7834"/>
    <w:rsid w:val="004C2425"/>
    <w:rsid w:val="004C704A"/>
    <w:rsid w:val="004D5F44"/>
    <w:rsid w:val="004E1726"/>
    <w:rsid w:val="004E1813"/>
    <w:rsid w:val="004E1DBE"/>
    <w:rsid w:val="004E7C47"/>
    <w:rsid w:val="004F01AC"/>
    <w:rsid w:val="004F2CDE"/>
    <w:rsid w:val="004F5A18"/>
    <w:rsid w:val="004F6524"/>
    <w:rsid w:val="00502373"/>
    <w:rsid w:val="00506DF6"/>
    <w:rsid w:val="005070AC"/>
    <w:rsid w:val="005118F4"/>
    <w:rsid w:val="005146AF"/>
    <w:rsid w:val="00515722"/>
    <w:rsid w:val="00516179"/>
    <w:rsid w:val="00517615"/>
    <w:rsid w:val="0052033F"/>
    <w:rsid w:val="005213C2"/>
    <w:rsid w:val="0052193E"/>
    <w:rsid w:val="0052396B"/>
    <w:rsid w:val="005248E9"/>
    <w:rsid w:val="00524AD8"/>
    <w:rsid w:val="00526045"/>
    <w:rsid w:val="0052672B"/>
    <w:rsid w:val="005275B8"/>
    <w:rsid w:val="0053163F"/>
    <w:rsid w:val="0053548F"/>
    <w:rsid w:val="00535983"/>
    <w:rsid w:val="005405D2"/>
    <w:rsid w:val="005417A8"/>
    <w:rsid w:val="005420E0"/>
    <w:rsid w:val="00542F7F"/>
    <w:rsid w:val="005437D5"/>
    <w:rsid w:val="00543F3C"/>
    <w:rsid w:val="00544699"/>
    <w:rsid w:val="00546F04"/>
    <w:rsid w:val="00555657"/>
    <w:rsid w:val="00557DC4"/>
    <w:rsid w:val="005611C1"/>
    <w:rsid w:val="005654FC"/>
    <w:rsid w:val="0056658F"/>
    <w:rsid w:val="005666C2"/>
    <w:rsid w:val="00566AF4"/>
    <w:rsid w:val="00567052"/>
    <w:rsid w:val="005670F7"/>
    <w:rsid w:val="0057035E"/>
    <w:rsid w:val="00571D90"/>
    <w:rsid w:val="00573132"/>
    <w:rsid w:val="005742AD"/>
    <w:rsid w:val="0057624C"/>
    <w:rsid w:val="0057680A"/>
    <w:rsid w:val="00584D65"/>
    <w:rsid w:val="00586E7B"/>
    <w:rsid w:val="0059037E"/>
    <w:rsid w:val="00593DD4"/>
    <w:rsid w:val="0059526D"/>
    <w:rsid w:val="005969D7"/>
    <w:rsid w:val="005971E6"/>
    <w:rsid w:val="005A1C45"/>
    <w:rsid w:val="005A2DDD"/>
    <w:rsid w:val="005A3517"/>
    <w:rsid w:val="005A6F01"/>
    <w:rsid w:val="005B207D"/>
    <w:rsid w:val="005B5556"/>
    <w:rsid w:val="005B6B6B"/>
    <w:rsid w:val="005C4060"/>
    <w:rsid w:val="005C5534"/>
    <w:rsid w:val="005C57D3"/>
    <w:rsid w:val="005C675F"/>
    <w:rsid w:val="005E18AF"/>
    <w:rsid w:val="005E312E"/>
    <w:rsid w:val="005E4B4C"/>
    <w:rsid w:val="005F0E43"/>
    <w:rsid w:val="005F3348"/>
    <w:rsid w:val="005F46F8"/>
    <w:rsid w:val="005F6890"/>
    <w:rsid w:val="005F7232"/>
    <w:rsid w:val="0060183C"/>
    <w:rsid w:val="006041C6"/>
    <w:rsid w:val="006058AE"/>
    <w:rsid w:val="006104AE"/>
    <w:rsid w:val="00615B3F"/>
    <w:rsid w:val="00622EE8"/>
    <w:rsid w:val="006231FA"/>
    <w:rsid w:val="006311F6"/>
    <w:rsid w:val="00631A92"/>
    <w:rsid w:val="006348F7"/>
    <w:rsid w:val="00636F6E"/>
    <w:rsid w:val="00637249"/>
    <w:rsid w:val="00637374"/>
    <w:rsid w:val="00642EB8"/>
    <w:rsid w:val="006431A2"/>
    <w:rsid w:val="006464AF"/>
    <w:rsid w:val="00650697"/>
    <w:rsid w:val="006506B5"/>
    <w:rsid w:val="00652013"/>
    <w:rsid w:val="0065260E"/>
    <w:rsid w:val="0065408C"/>
    <w:rsid w:val="00654778"/>
    <w:rsid w:val="00660920"/>
    <w:rsid w:val="00666283"/>
    <w:rsid w:val="0066638F"/>
    <w:rsid w:val="006745E1"/>
    <w:rsid w:val="00675CE3"/>
    <w:rsid w:val="0068053A"/>
    <w:rsid w:val="006837EA"/>
    <w:rsid w:val="006876B7"/>
    <w:rsid w:val="0068792F"/>
    <w:rsid w:val="00691A22"/>
    <w:rsid w:val="006920CD"/>
    <w:rsid w:val="00692830"/>
    <w:rsid w:val="006966A7"/>
    <w:rsid w:val="00697E78"/>
    <w:rsid w:val="006A0CFB"/>
    <w:rsid w:val="006C1401"/>
    <w:rsid w:val="006C24A0"/>
    <w:rsid w:val="006C35D1"/>
    <w:rsid w:val="006C4F31"/>
    <w:rsid w:val="006C702B"/>
    <w:rsid w:val="006D12F1"/>
    <w:rsid w:val="006D248F"/>
    <w:rsid w:val="006D3E20"/>
    <w:rsid w:val="006D78EB"/>
    <w:rsid w:val="006E008B"/>
    <w:rsid w:val="006E0A09"/>
    <w:rsid w:val="006E2105"/>
    <w:rsid w:val="006E6AD8"/>
    <w:rsid w:val="006F44EF"/>
    <w:rsid w:val="0070684E"/>
    <w:rsid w:val="007131ED"/>
    <w:rsid w:val="00715A20"/>
    <w:rsid w:val="00722B54"/>
    <w:rsid w:val="00726853"/>
    <w:rsid w:val="00726883"/>
    <w:rsid w:val="00727418"/>
    <w:rsid w:val="00730237"/>
    <w:rsid w:val="007302C2"/>
    <w:rsid w:val="00731C43"/>
    <w:rsid w:val="007373F4"/>
    <w:rsid w:val="007408D0"/>
    <w:rsid w:val="00742B6B"/>
    <w:rsid w:val="00742E5D"/>
    <w:rsid w:val="00743A80"/>
    <w:rsid w:val="007477E5"/>
    <w:rsid w:val="00750CCD"/>
    <w:rsid w:val="007510F4"/>
    <w:rsid w:val="0075284E"/>
    <w:rsid w:val="00754403"/>
    <w:rsid w:val="0076127B"/>
    <w:rsid w:val="00762EEF"/>
    <w:rsid w:val="00764B31"/>
    <w:rsid w:val="00776D63"/>
    <w:rsid w:val="00780E11"/>
    <w:rsid w:val="00783F85"/>
    <w:rsid w:val="0078473D"/>
    <w:rsid w:val="007848AA"/>
    <w:rsid w:val="007857F2"/>
    <w:rsid w:val="007924C9"/>
    <w:rsid w:val="007947AE"/>
    <w:rsid w:val="007978D7"/>
    <w:rsid w:val="007B0090"/>
    <w:rsid w:val="007B365D"/>
    <w:rsid w:val="007B4377"/>
    <w:rsid w:val="007B4DAF"/>
    <w:rsid w:val="007B644A"/>
    <w:rsid w:val="007C06C8"/>
    <w:rsid w:val="007C4815"/>
    <w:rsid w:val="007C503A"/>
    <w:rsid w:val="007D2349"/>
    <w:rsid w:val="007D2926"/>
    <w:rsid w:val="007D64B8"/>
    <w:rsid w:val="007D6E1B"/>
    <w:rsid w:val="007E00CC"/>
    <w:rsid w:val="007E00F2"/>
    <w:rsid w:val="007E05D5"/>
    <w:rsid w:val="007E3C83"/>
    <w:rsid w:val="007E4D35"/>
    <w:rsid w:val="007E5D94"/>
    <w:rsid w:val="007F187D"/>
    <w:rsid w:val="007F40BE"/>
    <w:rsid w:val="007F43BD"/>
    <w:rsid w:val="007F467F"/>
    <w:rsid w:val="007F47B5"/>
    <w:rsid w:val="007F64D4"/>
    <w:rsid w:val="007F6512"/>
    <w:rsid w:val="007F673F"/>
    <w:rsid w:val="00802BE0"/>
    <w:rsid w:val="008031E4"/>
    <w:rsid w:val="008036D5"/>
    <w:rsid w:val="008045B1"/>
    <w:rsid w:val="00806AEE"/>
    <w:rsid w:val="00807489"/>
    <w:rsid w:val="0080766B"/>
    <w:rsid w:val="0081075A"/>
    <w:rsid w:val="00810F46"/>
    <w:rsid w:val="00812C50"/>
    <w:rsid w:val="00813701"/>
    <w:rsid w:val="00814EF7"/>
    <w:rsid w:val="00815EA7"/>
    <w:rsid w:val="0082012F"/>
    <w:rsid w:val="008218E0"/>
    <w:rsid w:val="00826BA1"/>
    <w:rsid w:val="008354BD"/>
    <w:rsid w:val="00840189"/>
    <w:rsid w:val="008445B6"/>
    <w:rsid w:val="0084682B"/>
    <w:rsid w:val="00850E49"/>
    <w:rsid w:val="00852F35"/>
    <w:rsid w:val="0085402E"/>
    <w:rsid w:val="00856B8C"/>
    <w:rsid w:val="00857F37"/>
    <w:rsid w:val="00860CE4"/>
    <w:rsid w:val="008618E4"/>
    <w:rsid w:val="00863296"/>
    <w:rsid w:val="008668BC"/>
    <w:rsid w:val="00866BE9"/>
    <w:rsid w:val="00870FE7"/>
    <w:rsid w:val="00872A4F"/>
    <w:rsid w:val="00874108"/>
    <w:rsid w:val="00875E70"/>
    <w:rsid w:val="008830D3"/>
    <w:rsid w:val="00884904"/>
    <w:rsid w:val="0088512D"/>
    <w:rsid w:val="00885DE0"/>
    <w:rsid w:val="008860A5"/>
    <w:rsid w:val="008869B4"/>
    <w:rsid w:val="00887949"/>
    <w:rsid w:val="00892F1E"/>
    <w:rsid w:val="00894FFC"/>
    <w:rsid w:val="00896662"/>
    <w:rsid w:val="00896A7D"/>
    <w:rsid w:val="008970B2"/>
    <w:rsid w:val="008976CD"/>
    <w:rsid w:val="008A145A"/>
    <w:rsid w:val="008A1E8E"/>
    <w:rsid w:val="008A28FB"/>
    <w:rsid w:val="008A5B97"/>
    <w:rsid w:val="008B2911"/>
    <w:rsid w:val="008B3B6E"/>
    <w:rsid w:val="008B48BD"/>
    <w:rsid w:val="008B48F4"/>
    <w:rsid w:val="008B68AB"/>
    <w:rsid w:val="008D09E0"/>
    <w:rsid w:val="008D0A27"/>
    <w:rsid w:val="008D2823"/>
    <w:rsid w:val="008D3101"/>
    <w:rsid w:val="008D33CF"/>
    <w:rsid w:val="008D3B97"/>
    <w:rsid w:val="008D55C6"/>
    <w:rsid w:val="008D6294"/>
    <w:rsid w:val="008D744B"/>
    <w:rsid w:val="008D76C0"/>
    <w:rsid w:val="008E1152"/>
    <w:rsid w:val="008E1308"/>
    <w:rsid w:val="008E1737"/>
    <w:rsid w:val="008E5F46"/>
    <w:rsid w:val="008E687D"/>
    <w:rsid w:val="008E7F1F"/>
    <w:rsid w:val="008F020C"/>
    <w:rsid w:val="008F3088"/>
    <w:rsid w:val="008F5473"/>
    <w:rsid w:val="00901F96"/>
    <w:rsid w:val="00904054"/>
    <w:rsid w:val="00907093"/>
    <w:rsid w:val="00912017"/>
    <w:rsid w:val="00912CC2"/>
    <w:rsid w:val="00914638"/>
    <w:rsid w:val="00914A2D"/>
    <w:rsid w:val="0091774B"/>
    <w:rsid w:val="0092315E"/>
    <w:rsid w:val="00924048"/>
    <w:rsid w:val="00925EB8"/>
    <w:rsid w:val="00927BA5"/>
    <w:rsid w:val="009335AC"/>
    <w:rsid w:val="009362C0"/>
    <w:rsid w:val="009379EF"/>
    <w:rsid w:val="0094795E"/>
    <w:rsid w:val="0095019F"/>
    <w:rsid w:val="00950CB6"/>
    <w:rsid w:val="00952A3A"/>
    <w:rsid w:val="009549D9"/>
    <w:rsid w:val="00957568"/>
    <w:rsid w:val="0095775B"/>
    <w:rsid w:val="009624ED"/>
    <w:rsid w:val="009637BF"/>
    <w:rsid w:val="00963CFA"/>
    <w:rsid w:val="009651CC"/>
    <w:rsid w:val="00965A92"/>
    <w:rsid w:val="00967F70"/>
    <w:rsid w:val="00970B56"/>
    <w:rsid w:val="009718CC"/>
    <w:rsid w:val="0097431F"/>
    <w:rsid w:val="00975453"/>
    <w:rsid w:val="009779B4"/>
    <w:rsid w:val="00986113"/>
    <w:rsid w:val="0098696F"/>
    <w:rsid w:val="009875C9"/>
    <w:rsid w:val="00990758"/>
    <w:rsid w:val="00994592"/>
    <w:rsid w:val="009A04FF"/>
    <w:rsid w:val="009A1AFD"/>
    <w:rsid w:val="009A726F"/>
    <w:rsid w:val="009A77C1"/>
    <w:rsid w:val="009B0E53"/>
    <w:rsid w:val="009B6B7A"/>
    <w:rsid w:val="009B7403"/>
    <w:rsid w:val="009C351D"/>
    <w:rsid w:val="009C4A92"/>
    <w:rsid w:val="009C525C"/>
    <w:rsid w:val="009D1E04"/>
    <w:rsid w:val="009D4867"/>
    <w:rsid w:val="009D6A12"/>
    <w:rsid w:val="009D764F"/>
    <w:rsid w:val="009E7DD4"/>
    <w:rsid w:val="009F01DC"/>
    <w:rsid w:val="009F1006"/>
    <w:rsid w:val="009F2AEF"/>
    <w:rsid w:val="009F6855"/>
    <w:rsid w:val="009F7302"/>
    <w:rsid w:val="00A003CA"/>
    <w:rsid w:val="00A01209"/>
    <w:rsid w:val="00A01C80"/>
    <w:rsid w:val="00A01E9A"/>
    <w:rsid w:val="00A02605"/>
    <w:rsid w:val="00A04068"/>
    <w:rsid w:val="00A1298A"/>
    <w:rsid w:val="00A13C8F"/>
    <w:rsid w:val="00A17CA0"/>
    <w:rsid w:val="00A269B7"/>
    <w:rsid w:val="00A33958"/>
    <w:rsid w:val="00A42796"/>
    <w:rsid w:val="00A5166E"/>
    <w:rsid w:val="00A56EE0"/>
    <w:rsid w:val="00A573BA"/>
    <w:rsid w:val="00A574B8"/>
    <w:rsid w:val="00A615ED"/>
    <w:rsid w:val="00A63A03"/>
    <w:rsid w:val="00A647D0"/>
    <w:rsid w:val="00A71330"/>
    <w:rsid w:val="00A75155"/>
    <w:rsid w:val="00A765CF"/>
    <w:rsid w:val="00A76B5F"/>
    <w:rsid w:val="00A76FDB"/>
    <w:rsid w:val="00A811D4"/>
    <w:rsid w:val="00A84D30"/>
    <w:rsid w:val="00A900EC"/>
    <w:rsid w:val="00A93001"/>
    <w:rsid w:val="00A97C10"/>
    <w:rsid w:val="00AA33F9"/>
    <w:rsid w:val="00AA4639"/>
    <w:rsid w:val="00AA5E3A"/>
    <w:rsid w:val="00AB0D16"/>
    <w:rsid w:val="00AB6CA1"/>
    <w:rsid w:val="00AB7C47"/>
    <w:rsid w:val="00AC0778"/>
    <w:rsid w:val="00AC07B5"/>
    <w:rsid w:val="00AC2A93"/>
    <w:rsid w:val="00AC3D79"/>
    <w:rsid w:val="00AC5C92"/>
    <w:rsid w:val="00AC67C0"/>
    <w:rsid w:val="00AC737B"/>
    <w:rsid w:val="00AD735D"/>
    <w:rsid w:val="00AE382C"/>
    <w:rsid w:val="00AE4042"/>
    <w:rsid w:val="00AE4DA2"/>
    <w:rsid w:val="00AE4EA9"/>
    <w:rsid w:val="00AF09F3"/>
    <w:rsid w:val="00AF0CF2"/>
    <w:rsid w:val="00AF2FBC"/>
    <w:rsid w:val="00AF5207"/>
    <w:rsid w:val="00AF6732"/>
    <w:rsid w:val="00AF7C48"/>
    <w:rsid w:val="00AF7C59"/>
    <w:rsid w:val="00B018C8"/>
    <w:rsid w:val="00B02764"/>
    <w:rsid w:val="00B0543F"/>
    <w:rsid w:val="00B112C6"/>
    <w:rsid w:val="00B14216"/>
    <w:rsid w:val="00B14411"/>
    <w:rsid w:val="00B1554B"/>
    <w:rsid w:val="00B1683A"/>
    <w:rsid w:val="00B1688A"/>
    <w:rsid w:val="00B31221"/>
    <w:rsid w:val="00B318E0"/>
    <w:rsid w:val="00B325AA"/>
    <w:rsid w:val="00B335FF"/>
    <w:rsid w:val="00B3427C"/>
    <w:rsid w:val="00B34B74"/>
    <w:rsid w:val="00B356E1"/>
    <w:rsid w:val="00B356EC"/>
    <w:rsid w:val="00B40269"/>
    <w:rsid w:val="00B417D3"/>
    <w:rsid w:val="00B44055"/>
    <w:rsid w:val="00B44178"/>
    <w:rsid w:val="00B45147"/>
    <w:rsid w:val="00B451E2"/>
    <w:rsid w:val="00B461E6"/>
    <w:rsid w:val="00B462FB"/>
    <w:rsid w:val="00B51EEA"/>
    <w:rsid w:val="00B52967"/>
    <w:rsid w:val="00B631E5"/>
    <w:rsid w:val="00B670C7"/>
    <w:rsid w:val="00B709B0"/>
    <w:rsid w:val="00B71B71"/>
    <w:rsid w:val="00B73D0D"/>
    <w:rsid w:val="00B74C35"/>
    <w:rsid w:val="00B80220"/>
    <w:rsid w:val="00B833EF"/>
    <w:rsid w:val="00B83757"/>
    <w:rsid w:val="00B83D34"/>
    <w:rsid w:val="00B874A6"/>
    <w:rsid w:val="00B87AB7"/>
    <w:rsid w:val="00B91D45"/>
    <w:rsid w:val="00B92D45"/>
    <w:rsid w:val="00B93196"/>
    <w:rsid w:val="00B94A5D"/>
    <w:rsid w:val="00B96650"/>
    <w:rsid w:val="00BA0037"/>
    <w:rsid w:val="00BA0839"/>
    <w:rsid w:val="00BA0B07"/>
    <w:rsid w:val="00BA183C"/>
    <w:rsid w:val="00BA6D3B"/>
    <w:rsid w:val="00BB2F27"/>
    <w:rsid w:val="00BB377B"/>
    <w:rsid w:val="00BB604E"/>
    <w:rsid w:val="00BB6D17"/>
    <w:rsid w:val="00BB6DCD"/>
    <w:rsid w:val="00BC0AE5"/>
    <w:rsid w:val="00BC11A5"/>
    <w:rsid w:val="00BC7B77"/>
    <w:rsid w:val="00BC7F2A"/>
    <w:rsid w:val="00BD1A8F"/>
    <w:rsid w:val="00BD40F8"/>
    <w:rsid w:val="00BD5A4F"/>
    <w:rsid w:val="00BF2C47"/>
    <w:rsid w:val="00BF5519"/>
    <w:rsid w:val="00BF5847"/>
    <w:rsid w:val="00BF6EC4"/>
    <w:rsid w:val="00C0239A"/>
    <w:rsid w:val="00C103F8"/>
    <w:rsid w:val="00C1580E"/>
    <w:rsid w:val="00C21FFE"/>
    <w:rsid w:val="00C22B4F"/>
    <w:rsid w:val="00C257C0"/>
    <w:rsid w:val="00C43013"/>
    <w:rsid w:val="00C440F1"/>
    <w:rsid w:val="00C44FC5"/>
    <w:rsid w:val="00C52124"/>
    <w:rsid w:val="00C5267D"/>
    <w:rsid w:val="00C530BB"/>
    <w:rsid w:val="00C559A7"/>
    <w:rsid w:val="00C71FD8"/>
    <w:rsid w:val="00C76E88"/>
    <w:rsid w:val="00C77E98"/>
    <w:rsid w:val="00C846AD"/>
    <w:rsid w:val="00C94549"/>
    <w:rsid w:val="00C95FFE"/>
    <w:rsid w:val="00C96F37"/>
    <w:rsid w:val="00CA2C7C"/>
    <w:rsid w:val="00CA2D4D"/>
    <w:rsid w:val="00CA3668"/>
    <w:rsid w:val="00CA764B"/>
    <w:rsid w:val="00CB1915"/>
    <w:rsid w:val="00CB3B71"/>
    <w:rsid w:val="00CB4FBB"/>
    <w:rsid w:val="00CB56D2"/>
    <w:rsid w:val="00CC0CE0"/>
    <w:rsid w:val="00CC0ECD"/>
    <w:rsid w:val="00CC3DD3"/>
    <w:rsid w:val="00CD1A12"/>
    <w:rsid w:val="00CD1F8D"/>
    <w:rsid w:val="00CD4BC0"/>
    <w:rsid w:val="00CD6F29"/>
    <w:rsid w:val="00CD782B"/>
    <w:rsid w:val="00CD78D6"/>
    <w:rsid w:val="00CE1AF5"/>
    <w:rsid w:val="00CF12E0"/>
    <w:rsid w:val="00CF76A1"/>
    <w:rsid w:val="00D01BDF"/>
    <w:rsid w:val="00D0224C"/>
    <w:rsid w:val="00D02336"/>
    <w:rsid w:val="00D03B12"/>
    <w:rsid w:val="00D0407F"/>
    <w:rsid w:val="00D0748A"/>
    <w:rsid w:val="00D07A56"/>
    <w:rsid w:val="00D229F3"/>
    <w:rsid w:val="00D255D7"/>
    <w:rsid w:val="00D2755F"/>
    <w:rsid w:val="00D30C5E"/>
    <w:rsid w:val="00D31526"/>
    <w:rsid w:val="00D33390"/>
    <w:rsid w:val="00D37227"/>
    <w:rsid w:val="00D44854"/>
    <w:rsid w:val="00D44C11"/>
    <w:rsid w:val="00D4697E"/>
    <w:rsid w:val="00D47629"/>
    <w:rsid w:val="00D50D38"/>
    <w:rsid w:val="00D5161D"/>
    <w:rsid w:val="00D53427"/>
    <w:rsid w:val="00D54A38"/>
    <w:rsid w:val="00D61B6A"/>
    <w:rsid w:val="00D6474A"/>
    <w:rsid w:val="00D7113B"/>
    <w:rsid w:val="00D7285E"/>
    <w:rsid w:val="00D72EC6"/>
    <w:rsid w:val="00D73D98"/>
    <w:rsid w:val="00D73DB5"/>
    <w:rsid w:val="00D80565"/>
    <w:rsid w:val="00D80E71"/>
    <w:rsid w:val="00D841C4"/>
    <w:rsid w:val="00D84329"/>
    <w:rsid w:val="00D8690A"/>
    <w:rsid w:val="00D9185B"/>
    <w:rsid w:val="00D93028"/>
    <w:rsid w:val="00D93F60"/>
    <w:rsid w:val="00D94B97"/>
    <w:rsid w:val="00D95852"/>
    <w:rsid w:val="00D97CDC"/>
    <w:rsid w:val="00DA32BE"/>
    <w:rsid w:val="00DA6C9B"/>
    <w:rsid w:val="00DB065C"/>
    <w:rsid w:val="00DB2F47"/>
    <w:rsid w:val="00DB4790"/>
    <w:rsid w:val="00DB5186"/>
    <w:rsid w:val="00DB691E"/>
    <w:rsid w:val="00DC3F8B"/>
    <w:rsid w:val="00DC68F6"/>
    <w:rsid w:val="00DD2D56"/>
    <w:rsid w:val="00DD6C77"/>
    <w:rsid w:val="00DE1717"/>
    <w:rsid w:val="00DE28D0"/>
    <w:rsid w:val="00DE2B1D"/>
    <w:rsid w:val="00DE2D9E"/>
    <w:rsid w:val="00DE41E7"/>
    <w:rsid w:val="00DE5183"/>
    <w:rsid w:val="00DE53DC"/>
    <w:rsid w:val="00DF364E"/>
    <w:rsid w:val="00E05390"/>
    <w:rsid w:val="00E056C4"/>
    <w:rsid w:val="00E077E0"/>
    <w:rsid w:val="00E07E14"/>
    <w:rsid w:val="00E07EF7"/>
    <w:rsid w:val="00E1077E"/>
    <w:rsid w:val="00E10D8A"/>
    <w:rsid w:val="00E148FF"/>
    <w:rsid w:val="00E16359"/>
    <w:rsid w:val="00E21770"/>
    <w:rsid w:val="00E2196B"/>
    <w:rsid w:val="00E26241"/>
    <w:rsid w:val="00E274AD"/>
    <w:rsid w:val="00E342BD"/>
    <w:rsid w:val="00E40AAD"/>
    <w:rsid w:val="00E4290A"/>
    <w:rsid w:val="00E432CD"/>
    <w:rsid w:val="00E43CA8"/>
    <w:rsid w:val="00E44789"/>
    <w:rsid w:val="00E46A69"/>
    <w:rsid w:val="00E46D10"/>
    <w:rsid w:val="00E50211"/>
    <w:rsid w:val="00E50455"/>
    <w:rsid w:val="00E50EEE"/>
    <w:rsid w:val="00E51261"/>
    <w:rsid w:val="00E54688"/>
    <w:rsid w:val="00E611D2"/>
    <w:rsid w:val="00E6762A"/>
    <w:rsid w:val="00E76167"/>
    <w:rsid w:val="00E8634E"/>
    <w:rsid w:val="00E90F47"/>
    <w:rsid w:val="00E91F79"/>
    <w:rsid w:val="00E92025"/>
    <w:rsid w:val="00E94365"/>
    <w:rsid w:val="00EA75B2"/>
    <w:rsid w:val="00EA7649"/>
    <w:rsid w:val="00EA7E2F"/>
    <w:rsid w:val="00EB0272"/>
    <w:rsid w:val="00EB31C9"/>
    <w:rsid w:val="00EB553B"/>
    <w:rsid w:val="00EC05C5"/>
    <w:rsid w:val="00EC0BF6"/>
    <w:rsid w:val="00EC45CF"/>
    <w:rsid w:val="00ED1826"/>
    <w:rsid w:val="00ED2072"/>
    <w:rsid w:val="00ED2670"/>
    <w:rsid w:val="00ED32B3"/>
    <w:rsid w:val="00ED3880"/>
    <w:rsid w:val="00ED3EFF"/>
    <w:rsid w:val="00ED47DD"/>
    <w:rsid w:val="00ED5999"/>
    <w:rsid w:val="00ED6279"/>
    <w:rsid w:val="00ED7C7A"/>
    <w:rsid w:val="00EE09E6"/>
    <w:rsid w:val="00EE4768"/>
    <w:rsid w:val="00EE62B7"/>
    <w:rsid w:val="00EF14DB"/>
    <w:rsid w:val="00EF4520"/>
    <w:rsid w:val="00EF4FB4"/>
    <w:rsid w:val="00EF568F"/>
    <w:rsid w:val="00EF6AFD"/>
    <w:rsid w:val="00EF701A"/>
    <w:rsid w:val="00F05165"/>
    <w:rsid w:val="00F05C87"/>
    <w:rsid w:val="00F06DE5"/>
    <w:rsid w:val="00F10A9A"/>
    <w:rsid w:val="00F15DB3"/>
    <w:rsid w:val="00F15ED7"/>
    <w:rsid w:val="00F21C65"/>
    <w:rsid w:val="00F23D08"/>
    <w:rsid w:val="00F26C5A"/>
    <w:rsid w:val="00F2791E"/>
    <w:rsid w:val="00F27E88"/>
    <w:rsid w:val="00F31118"/>
    <w:rsid w:val="00F32606"/>
    <w:rsid w:val="00F35C42"/>
    <w:rsid w:val="00F35D6B"/>
    <w:rsid w:val="00F40410"/>
    <w:rsid w:val="00F4141E"/>
    <w:rsid w:val="00F45C99"/>
    <w:rsid w:val="00F47069"/>
    <w:rsid w:val="00F507AB"/>
    <w:rsid w:val="00F54050"/>
    <w:rsid w:val="00F54ECB"/>
    <w:rsid w:val="00F55845"/>
    <w:rsid w:val="00F5600F"/>
    <w:rsid w:val="00F60676"/>
    <w:rsid w:val="00F72588"/>
    <w:rsid w:val="00F757B2"/>
    <w:rsid w:val="00F77A22"/>
    <w:rsid w:val="00F802E5"/>
    <w:rsid w:val="00F8593F"/>
    <w:rsid w:val="00F86367"/>
    <w:rsid w:val="00F94285"/>
    <w:rsid w:val="00F95BCF"/>
    <w:rsid w:val="00F963BB"/>
    <w:rsid w:val="00F97659"/>
    <w:rsid w:val="00F97BF1"/>
    <w:rsid w:val="00F97CC1"/>
    <w:rsid w:val="00FA1816"/>
    <w:rsid w:val="00FA24B6"/>
    <w:rsid w:val="00FA4702"/>
    <w:rsid w:val="00FA4816"/>
    <w:rsid w:val="00FA4AA5"/>
    <w:rsid w:val="00FA53F5"/>
    <w:rsid w:val="00FA77DA"/>
    <w:rsid w:val="00FB0063"/>
    <w:rsid w:val="00FB0160"/>
    <w:rsid w:val="00FB38DB"/>
    <w:rsid w:val="00FC2102"/>
    <w:rsid w:val="00FC31D3"/>
    <w:rsid w:val="00FC5D7E"/>
    <w:rsid w:val="00FC6E49"/>
    <w:rsid w:val="00FD201F"/>
    <w:rsid w:val="00FD28CD"/>
    <w:rsid w:val="00FD338B"/>
    <w:rsid w:val="00FD4EC8"/>
    <w:rsid w:val="00FD6BDD"/>
    <w:rsid w:val="00FD727A"/>
    <w:rsid w:val="00FE0CF5"/>
    <w:rsid w:val="00FE3953"/>
    <w:rsid w:val="00FE5FB4"/>
    <w:rsid w:val="00FF0594"/>
    <w:rsid w:val="00FF1C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651"/>
  <w15:chartTrackingRefBased/>
  <w15:docId w15:val="{9027FEE0-488B-4FD2-9849-684719BD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93E"/>
    <w:pPr>
      <w:spacing w:after="0" w:line="240" w:lineRule="auto"/>
      <w:jc w:val="both"/>
    </w:pPr>
    <w:rPr>
      <w:rFonts w:ascii="Calibri" w:hAnsi="Calibri" w:cs="Times New Roman"/>
      <w:sz w:val="24"/>
      <w:szCs w:val="20"/>
    </w:rPr>
  </w:style>
  <w:style w:type="paragraph" w:styleId="Heading1">
    <w:name w:val="heading 1"/>
    <w:basedOn w:val="Normal"/>
    <w:next w:val="Normal"/>
    <w:link w:val="Heading1Char"/>
    <w:uiPriority w:val="9"/>
    <w:qFormat/>
    <w:rsid w:val="002B6F81"/>
    <w:pPr>
      <w:keepNext/>
      <w:keepLines/>
      <w:spacing w:before="12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F44"/>
    <w:pPr>
      <w:outlineLvl w:val="1"/>
    </w:pPr>
    <w:rPr>
      <w:rFonts w:ascii="Verdana Pro Cond" w:hAnsi="Verdana Pro Cond"/>
      <w:color w:val="7030A0"/>
      <w:szCs w:val="24"/>
    </w:rPr>
  </w:style>
  <w:style w:type="paragraph" w:styleId="Heading3">
    <w:name w:val="heading 3"/>
    <w:basedOn w:val="Normal"/>
    <w:next w:val="Normal"/>
    <w:link w:val="Heading3Char"/>
    <w:uiPriority w:val="9"/>
    <w:unhideWhenUsed/>
    <w:qFormat/>
    <w:rsid w:val="008B48F4"/>
    <w:pPr>
      <w:keepNext/>
      <w:keepLines/>
      <w:numPr>
        <w:numId w:val="28"/>
      </w:numPr>
      <w:spacing w:before="4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03EF6"/>
    <w:pPr>
      <w:contextualSpacing/>
    </w:pPr>
    <w:rPr>
      <w:rFonts w:ascii="Lucida Sans" w:eastAsiaTheme="majorEastAsia" w:hAnsi="Lucida Sans"/>
      <w:spacing w:val="-10"/>
      <w:kern w:val="28"/>
      <w:sz w:val="48"/>
      <w:szCs w:val="48"/>
    </w:rPr>
  </w:style>
  <w:style w:type="character" w:customStyle="1" w:styleId="TitleChar">
    <w:name w:val="Title Char"/>
    <w:basedOn w:val="DefaultParagraphFont"/>
    <w:link w:val="Title"/>
    <w:uiPriority w:val="10"/>
    <w:rsid w:val="00403EF6"/>
    <w:rPr>
      <w:rFonts w:ascii="Lucida Sans" w:eastAsiaTheme="majorEastAsia" w:hAnsi="Lucida Sans" w:cs="Times New Roman"/>
      <w:spacing w:val="-10"/>
      <w:kern w:val="28"/>
      <w:sz w:val="48"/>
      <w:szCs w:val="48"/>
    </w:rPr>
  </w:style>
  <w:style w:type="character" w:styleId="Hyperlink">
    <w:name w:val="Hyperlink"/>
    <w:basedOn w:val="DefaultParagraphFont"/>
    <w:uiPriority w:val="99"/>
    <w:unhideWhenUsed/>
    <w:rsid w:val="00754403"/>
    <w:rPr>
      <w:color w:val="0563C1" w:themeColor="hyperlink"/>
      <w:u w:val="single"/>
    </w:rPr>
  </w:style>
  <w:style w:type="paragraph" w:styleId="ListParagraph">
    <w:name w:val="List Paragraph"/>
    <w:basedOn w:val="Normal"/>
    <w:uiPriority w:val="34"/>
    <w:qFormat/>
    <w:rsid w:val="00754403"/>
    <w:pPr>
      <w:ind w:left="720"/>
      <w:contextualSpacing/>
    </w:pPr>
  </w:style>
  <w:style w:type="character" w:styleId="UnresolvedMention">
    <w:name w:val="Unresolved Mention"/>
    <w:basedOn w:val="DefaultParagraphFont"/>
    <w:uiPriority w:val="99"/>
    <w:semiHidden/>
    <w:unhideWhenUsed/>
    <w:rsid w:val="006E6AD8"/>
    <w:rPr>
      <w:color w:val="605E5C"/>
      <w:shd w:val="clear" w:color="auto" w:fill="E1DFDD"/>
    </w:rPr>
  </w:style>
  <w:style w:type="character" w:customStyle="1" w:styleId="Heading2Char">
    <w:name w:val="Heading 2 Char"/>
    <w:basedOn w:val="DefaultParagraphFont"/>
    <w:link w:val="Heading2"/>
    <w:uiPriority w:val="9"/>
    <w:rsid w:val="004D5F44"/>
    <w:rPr>
      <w:rFonts w:ascii="Verdana Pro Cond" w:hAnsi="Verdana Pro Cond" w:cs="Times New Roman"/>
      <w:color w:val="7030A0"/>
      <w:sz w:val="24"/>
      <w:szCs w:val="24"/>
    </w:rPr>
  </w:style>
  <w:style w:type="character" w:styleId="SubtleReference">
    <w:name w:val="Subtle Reference"/>
    <w:aliases w:val="Windows Click"/>
    <w:uiPriority w:val="31"/>
    <w:qFormat/>
    <w:rsid w:val="0085402E"/>
    <w:rPr>
      <w:rFonts w:ascii="Lucida Sans Typewriter" w:hAnsi="Lucida Sans Typewriter"/>
      <w:b/>
      <w:bCs/>
      <w:color w:val="7030A0"/>
      <w:sz w:val="20"/>
      <w:szCs w:val="16"/>
    </w:rPr>
  </w:style>
  <w:style w:type="paragraph" w:styleId="NoSpacing">
    <w:name w:val="No Spacing"/>
    <w:link w:val="NoSpacingChar"/>
    <w:uiPriority w:val="1"/>
    <w:qFormat/>
    <w:rsid w:val="00660920"/>
    <w:pPr>
      <w:spacing w:after="0" w:line="240" w:lineRule="auto"/>
    </w:pPr>
    <w:rPr>
      <w:rFonts w:eastAsiaTheme="minorEastAsia"/>
    </w:rPr>
  </w:style>
  <w:style w:type="character" w:customStyle="1" w:styleId="NoSpacingChar">
    <w:name w:val="No Spacing Char"/>
    <w:basedOn w:val="DefaultParagraphFont"/>
    <w:link w:val="NoSpacing"/>
    <w:uiPriority w:val="1"/>
    <w:rsid w:val="00660920"/>
    <w:rPr>
      <w:rFonts w:eastAsiaTheme="minorEastAsia"/>
    </w:rPr>
  </w:style>
  <w:style w:type="paragraph" w:styleId="Header">
    <w:name w:val="header"/>
    <w:basedOn w:val="Normal"/>
    <w:link w:val="HeaderChar"/>
    <w:uiPriority w:val="99"/>
    <w:unhideWhenUsed/>
    <w:rsid w:val="00722B54"/>
    <w:pPr>
      <w:tabs>
        <w:tab w:val="center" w:pos="4680"/>
        <w:tab w:val="right" w:pos="9360"/>
      </w:tabs>
    </w:pPr>
  </w:style>
  <w:style w:type="character" w:customStyle="1" w:styleId="HeaderChar">
    <w:name w:val="Header Char"/>
    <w:basedOn w:val="DefaultParagraphFont"/>
    <w:link w:val="Header"/>
    <w:uiPriority w:val="99"/>
    <w:rsid w:val="00722B54"/>
    <w:rPr>
      <w:rFonts w:ascii="Calibri" w:hAnsi="Calibri" w:cs="Times New Roman"/>
      <w:sz w:val="24"/>
      <w:szCs w:val="20"/>
    </w:rPr>
  </w:style>
  <w:style w:type="paragraph" w:styleId="Footer">
    <w:name w:val="footer"/>
    <w:basedOn w:val="Normal"/>
    <w:link w:val="FooterChar"/>
    <w:uiPriority w:val="99"/>
    <w:unhideWhenUsed/>
    <w:rsid w:val="00722B54"/>
    <w:pPr>
      <w:tabs>
        <w:tab w:val="center" w:pos="4680"/>
        <w:tab w:val="right" w:pos="9360"/>
      </w:tabs>
    </w:pPr>
  </w:style>
  <w:style w:type="character" w:customStyle="1" w:styleId="FooterChar">
    <w:name w:val="Footer Char"/>
    <w:basedOn w:val="DefaultParagraphFont"/>
    <w:link w:val="Footer"/>
    <w:uiPriority w:val="99"/>
    <w:rsid w:val="00722B54"/>
    <w:rPr>
      <w:rFonts w:ascii="Calibri" w:hAnsi="Calibri" w:cs="Times New Roman"/>
      <w:sz w:val="24"/>
      <w:szCs w:val="20"/>
    </w:rPr>
  </w:style>
  <w:style w:type="character" w:styleId="PageNumber">
    <w:name w:val="page number"/>
    <w:basedOn w:val="DefaultParagraphFont"/>
    <w:uiPriority w:val="99"/>
    <w:semiHidden/>
    <w:unhideWhenUsed/>
    <w:rsid w:val="00722B54"/>
  </w:style>
  <w:style w:type="paragraph" w:styleId="NormalWeb">
    <w:name w:val="Normal (Web)"/>
    <w:basedOn w:val="Normal"/>
    <w:uiPriority w:val="99"/>
    <w:unhideWhenUsed/>
    <w:rsid w:val="00D5161D"/>
    <w:pPr>
      <w:spacing w:before="100" w:beforeAutospacing="1" w:after="100" w:afterAutospacing="1"/>
      <w:jc w:val="left"/>
    </w:pPr>
    <w:rPr>
      <w:rFonts w:ascii="Times New Roman" w:eastAsia="Times New Roman" w:hAnsi="Times New Roman"/>
      <w:szCs w:val="24"/>
    </w:rPr>
  </w:style>
  <w:style w:type="paragraph" w:customStyle="1" w:styleId="CODE">
    <w:name w:val="CODE"/>
    <w:basedOn w:val="Normal"/>
    <w:qFormat/>
    <w:rsid w:val="004A1FBE"/>
    <w:pPr>
      <w:ind w:left="360"/>
    </w:pPr>
    <w:rPr>
      <w:rFonts w:ascii="Courier New" w:hAnsi="Courier New" w:cs="Courier New"/>
      <w:b/>
      <w:bCs/>
      <w:color w:val="1F3864" w:themeColor="accent1" w:themeShade="80"/>
      <w:sz w:val="22"/>
      <w:szCs w:val="22"/>
    </w:rPr>
  </w:style>
  <w:style w:type="character" w:customStyle="1" w:styleId="Heading3Char">
    <w:name w:val="Heading 3 Char"/>
    <w:basedOn w:val="DefaultParagraphFont"/>
    <w:link w:val="Heading3"/>
    <w:uiPriority w:val="9"/>
    <w:rsid w:val="008B48F4"/>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922">
      <w:bodyDiv w:val="1"/>
      <w:marLeft w:val="0"/>
      <w:marRight w:val="0"/>
      <w:marTop w:val="0"/>
      <w:marBottom w:val="0"/>
      <w:divBdr>
        <w:top w:val="none" w:sz="0" w:space="0" w:color="auto"/>
        <w:left w:val="none" w:sz="0" w:space="0" w:color="auto"/>
        <w:bottom w:val="none" w:sz="0" w:space="0" w:color="auto"/>
        <w:right w:val="none" w:sz="0" w:space="0" w:color="auto"/>
      </w:divBdr>
    </w:div>
    <w:div w:id="593906136">
      <w:bodyDiv w:val="1"/>
      <w:marLeft w:val="0"/>
      <w:marRight w:val="0"/>
      <w:marTop w:val="0"/>
      <w:marBottom w:val="0"/>
      <w:divBdr>
        <w:top w:val="none" w:sz="0" w:space="0" w:color="auto"/>
        <w:left w:val="none" w:sz="0" w:space="0" w:color="auto"/>
        <w:bottom w:val="none" w:sz="0" w:space="0" w:color="auto"/>
        <w:right w:val="none" w:sz="0" w:space="0" w:color="auto"/>
      </w:divBdr>
      <w:divsChild>
        <w:div w:id="573009462">
          <w:marLeft w:val="0"/>
          <w:marRight w:val="0"/>
          <w:marTop w:val="0"/>
          <w:marBottom w:val="0"/>
          <w:divBdr>
            <w:top w:val="none" w:sz="0" w:space="0" w:color="auto"/>
            <w:left w:val="none" w:sz="0" w:space="0" w:color="auto"/>
            <w:bottom w:val="none" w:sz="0" w:space="0" w:color="auto"/>
            <w:right w:val="none" w:sz="0" w:space="0" w:color="auto"/>
          </w:divBdr>
          <w:divsChild>
            <w:div w:id="13625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1943">
      <w:bodyDiv w:val="1"/>
      <w:marLeft w:val="0"/>
      <w:marRight w:val="0"/>
      <w:marTop w:val="0"/>
      <w:marBottom w:val="0"/>
      <w:divBdr>
        <w:top w:val="none" w:sz="0" w:space="0" w:color="auto"/>
        <w:left w:val="none" w:sz="0" w:space="0" w:color="auto"/>
        <w:bottom w:val="none" w:sz="0" w:space="0" w:color="auto"/>
        <w:right w:val="none" w:sz="0" w:space="0" w:color="auto"/>
      </w:divBdr>
      <w:divsChild>
        <w:div w:id="238448745">
          <w:marLeft w:val="0"/>
          <w:marRight w:val="0"/>
          <w:marTop w:val="0"/>
          <w:marBottom w:val="0"/>
          <w:divBdr>
            <w:top w:val="none" w:sz="0" w:space="0" w:color="auto"/>
            <w:left w:val="none" w:sz="0" w:space="0" w:color="auto"/>
            <w:bottom w:val="none" w:sz="0" w:space="0" w:color="auto"/>
            <w:right w:val="none" w:sz="0" w:space="0" w:color="auto"/>
          </w:divBdr>
          <w:divsChild>
            <w:div w:id="4556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010">
      <w:bodyDiv w:val="1"/>
      <w:marLeft w:val="0"/>
      <w:marRight w:val="0"/>
      <w:marTop w:val="0"/>
      <w:marBottom w:val="0"/>
      <w:divBdr>
        <w:top w:val="none" w:sz="0" w:space="0" w:color="auto"/>
        <w:left w:val="none" w:sz="0" w:space="0" w:color="auto"/>
        <w:bottom w:val="none" w:sz="0" w:space="0" w:color="auto"/>
        <w:right w:val="none" w:sz="0" w:space="0" w:color="auto"/>
      </w:divBdr>
    </w:div>
    <w:div w:id="936399895">
      <w:bodyDiv w:val="1"/>
      <w:marLeft w:val="0"/>
      <w:marRight w:val="0"/>
      <w:marTop w:val="0"/>
      <w:marBottom w:val="0"/>
      <w:divBdr>
        <w:top w:val="none" w:sz="0" w:space="0" w:color="auto"/>
        <w:left w:val="none" w:sz="0" w:space="0" w:color="auto"/>
        <w:bottom w:val="none" w:sz="0" w:space="0" w:color="auto"/>
        <w:right w:val="none" w:sz="0" w:space="0" w:color="auto"/>
      </w:divBdr>
      <w:divsChild>
        <w:div w:id="1296444417">
          <w:marLeft w:val="0"/>
          <w:marRight w:val="0"/>
          <w:marTop w:val="0"/>
          <w:marBottom w:val="0"/>
          <w:divBdr>
            <w:top w:val="none" w:sz="0" w:space="0" w:color="auto"/>
            <w:left w:val="none" w:sz="0" w:space="0" w:color="auto"/>
            <w:bottom w:val="none" w:sz="0" w:space="0" w:color="auto"/>
            <w:right w:val="none" w:sz="0" w:space="0" w:color="auto"/>
          </w:divBdr>
          <w:divsChild>
            <w:div w:id="4410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028">
      <w:bodyDiv w:val="1"/>
      <w:marLeft w:val="0"/>
      <w:marRight w:val="0"/>
      <w:marTop w:val="0"/>
      <w:marBottom w:val="0"/>
      <w:divBdr>
        <w:top w:val="none" w:sz="0" w:space="0" w:color="auto"/>
        <w:left w:val="none" w:sz="0" w:space="0" w:color="auto"/>
        <w:bottom w:val="none" w:sz="0" w:space="0" w:color="auto"/>
        <w:right w:val="none" w:sz="0" w:space="0" w:color="auto"/>
      </w:divBdr>
      <w:divsChild>
        <w:div w:id="1034697310">
          <w:marLeft w:val="0"/>
          <w:marRight w:val="0"/>
          <w:marTop w:val="0"/>
          <w:marBottom w:val="0"/>
          <w:divBdr>
            <w:top w:val="none" w:sz="0" w:space="0" w:color="auto"/>
            <w:left w:val="none" w:sz="0" w:space="0" w:color="auto"/>
            <w:bottom w:val="none" w:sz="0" w:space="0" w:color="auto"/>
            <w:right w:val="none" w:sz="0" w:space="0" w:color="auto"/>
          </w:divBdr>
          <w:divsChild>
            <w:div w:id="229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076">
      <w:bodyDiv w:val="1"/>
      <w:marLeft w:val="0"/>
      <w:marRight w:val="0"/>
      <w:marTop w:val="0"/>
      <w:marBottom w:val="0"/>
      <w:divBdr>
        <w:top w:val="none" w:sz="0" w:space="0" w:color="auto"/>
        <w:left w:val="none" w:sz="0" w:space="0" w:color="auto"/>
        <w:bottom w:val="none" w:sz="0" w:space="0" w:color="auto"/>
        <w:right w:val="none" w:sz="0" w:space="0" w:color="auto"/>
      </w:divBdr>
      <w:divsChild>
        <w:div w:id="2098478139">
          <w:marLeft w:val="0"/>
          <w:marRight w:val="0"/>
          <w:marTop w:val="0"/>
          <w:marBottom w:val="0"/>
          <w:divBdr>
            <w:top w:val="none" w:sz="0" w:space="0" w:color="auto"/>
            <w:left w:val="none" w:sz="0" w:space="0" w:color="auto"/>
            <w:bottom w:val="none" w:sz="0" w:space="0" w:color="auto"/>
            <w:right w:val="none" w:sz="0" w:space="0" w:color="auto"/>
          </w:divBdr>
          <w:divsChild>
            <w:div w:id="12706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10086">
      <w:bodyDiv w:val="1"/>
      <w:marLeft w:val="0"/>
      <w:marRight w:val="0"/>
      <w:marTop w:val="0"/>
      <w:marBottom w:val="0"/>
      <w:divBdr>
        <w:top w:val="none" w:sz="0" w:space="0" w:color="auto"/>
        <w:left w:val="none" w:sz="0" w:space="0" w:color="auto"/>
        <w:bottom w:val="none" w:sz="0" w:space="0" w:color="auto"/>
        <w:right w:val="none" w:sz="0" w:space="0" w:color="auto"/>
      </w:divBdr>
      <w:divsChild>
        <w:div w:id="1722708602">
          <w:marLeft w:val="0"/>
          <w:marRight w:val="0"/>
          <w:marTop w:val="0"/>
          <w:marBottom w:val="0"/>
          <w:divBdr>
            <w:top w:val="none" w:sz="0" w:space="0" w:color="auto"/>
            <w:left w:val="none" w:sz="0" w:space="0" w:color="auto"/>
            <w:bottom w:val="none" w:sz="0" w:space="0" w:color="auto"/>
            <w:right w:val="none" w:sz="0" w:space="0" w:color="auto"/>
          </w:divBdr>
          <w:divsChild>
            <w:div w:id="1519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158">
      <w:bodyDiv w:val="1"/>
      <w:marLeft w:val="0"/>
      <w:marRight w:val="0"/>
      <w:marTop w:val="0"/>
      <w:marBottom w:val="0"/>
      <w:divBdr>
        <w:top w:val="none" w:sz="0" w:space="0" w:color="auto"/>
        <w:left w:val="none" w:sz="0" w:space="0" w:color="auto"/>
        <w:bottom w:val="none" w:sz="0" w:space="0" w:color="auto"/>
        <w:right w:val="none" w:sz="0" w:space="0" w:color="auto"/>
      </w:divBdr>
    </w:div>
    <w:div w:id="2013022956">
      <w:bodyDiv w:val="1"/>
      <w:marLeft w:val="0"/>
      <w:marRight w:val="0"/>
      <w:marTop w:val="0"/>
      <w:marBottom w:val="0"/>
      <w:divBdr>
        <w:top w:val="none" w:sz="0" w:space="0" w:color="auto"/>
        <w:left w:val="none" w:sz="0" w:space="0" w:color="auto"/>
        <w:bottom w:val="none" w:sz="0" w:space="0" w:color="auto"/>
        <w:right w:val="none" w:sz="0" w:space="0" w:color="auto"/>
      </w:divBdr>
      <w:divsChild>
        <w:div w:id="127943164">
          <w:marLeft w:val="0"/>
          <w:marRight w:val="0"/>
          <w:marTop w:val="0"/>
          <w:marBottom w:val="0"/>
          <w:divBdr>
            <w:top w:val="none" w:sz="0" w:space="0" w:color="auto"/>
            <w:left w:val="none" w:sz="0" w:space="0" w:color="auto"/>
            <w:bottom w:val="none" w:sz="0" w:space="0" w:color="auto"/>
            <w:right w:val="none" w:sz="0" w:space="0" w:color="auto"/>
          </w:divBdr>
          <w:divsChild>
            <w:div w:id="4391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nn\OneDrive%20-%20BYU-Idaho\All-Classes-Support\ECEN-361\ECEN-361-Lab-Instruc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C1B7A-1C81-48AF-8652-893718D2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ECEN-361-Lab-Instruction-Template</Template>
  <TotalTime>1810</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Links>
    <vt:vector size="6" baseType="variant">
      <vt:variant>
        <vt:i4>4390940</vt:i4>
      </vt:variant>
      <vt:variant>
        <vt:i4>0</vt:i4>
      </vt:variant>
      <vt:variant>
        <vt:i4>0</vt:i4>
      </vt:variant>
      <vt:variant>
        <vt:i4>5</vt:i4>
      </vt:variant>
      <vt:variant>
        <vt:lpwstr>https://byui.instructure.com/courses/251502/files/113360890?module_item_id=31336740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Watson</dc:creator>
  <cp:keywords/>
  <dc:description/>
  <cp:lastModifiedBy>Watson, Lynn</cp:lastModifiedBy>
  <cp:revision>5</cp:revision>
  <cp:lastPrinted>2023-08-30T03:01:00Z</cp:lastPrinted>
  <dcterms:created xsi:type="dcterms:W3CDTF">2023-09-29T05:45:00Z</dcterms:created>
  <dcterms:modified xsi:type="dcterms:W3CDTF">2023-09-30T11:54:00Z</dcterms:modified>
</cp:coreProperties>
</file>